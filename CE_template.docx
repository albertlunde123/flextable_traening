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606ACD7C" w14:textId="77777777" w:rsidR="00956140" w:rsidRDefault="00956140" w:rsidP="001B1BDF">
      <w:pPr>
        <w:pStyle w:val="Heading-Title"/>
        <w:spacing w:after="560"/>
      </w:pPr>
      <w:r w:rsidRPr="00C47772">
        <w:fldChar w:fldCharType="begin"/>
      </w:r>
      <w:r w:rsidRPr="00C47772">
        <w:instrText xml:space="preserve"> MACROBUTTON NoName [</w:instrText>
      </w:r>
      <w:r w:rsidRPr="00906B9B">
        <w:rPr>
          <w:lang w:val="en-US"/>
        </w:rPr>
        <w:instrText>TITEL</w:instrText>
      </w:r>
      <w:r w:rsidRPr="00C47772">
        <w:instrText>]</w:instrText>
      </w:r>
      <w:r w:rsidRPr="00C47772">
        <w:fldChar w:fldCharType="end"/>
      </w:r>
    </w:p>
    <w:p w14:paraId="7C59F0F3" w14:textId="77777777" w:rsidR="008D0156" w:rsidRDefault="00CA3A97" w:rsidP="001B1BDF">
      <w:pPr>
        <w:pStyle w:val="ClientDate"/>
        <w:keepNext/>
        <w:keepLines/>
        <w:rPr>
          <w:lang w:val="en-US"/>
        </w:rPr>
      </w:pPr>
      <w:r w:rsidRPr="00C47772">
        <w:fldChar w:fldCharType="begin"/>
      </w:r>
      <w:r w:rsidRPr="00C47772">
        <w:instrText xml:space="preserve"> MACROBUTTON NoName [</w:instrText>
      </w:r>
      <w:r>
        <w:rPr>
          <w:lang w:val="en-US"/>
        </w:rPr>
        <w:instrText>NAME</w:instrText>
      </w:r>
      <w:r w:rsidRPr="00C47772">
        <w:instrText>]</w:instrText>
      </w:r>
      <w:r w:rsidRPr="00C47772">
        <w:fldChar w:fldCharType="end"/>
      </w:r>
    </w:p>
    <w:p w14:paraId="217D917E" w14:textId="77777777" w:rsidR="00956140" w:rsidRDefault="008D0156" w:rsidP="001B1BDF">
      <w:pPr>
        <w:pStyle w:val="ClientDate"/>
        <w:keepNext/>
        <w:keepLines/>
      </w:pPr>
      <w:r>
        <w:fldChar w:fldCharType="begin"/>
      </w:r>
      <w:r>
        <w:instrText xml:space="preserve"> DATE  \@ "d MMMM yyyy"  \* MERGEFORMAT </w:instrText>
      </w:r>
      <w:r>
        <w:fldChar w:fldCharType="separate"/>
      </w:r>
      <w:r w:rsidR="00BF322F">
        <w:rPr>
          <w:noProof/>
        </w:rPr>
        <w:t>16 March 2020</w:t>
      </w:r>
      <w:r>
        <w:fldChar w:fldCharType="end"/>
      </w:r>
    </w:p>
    <w:p w14:paraId="694341F3" w14:textId="77777777" w:rsidR="00956140" w:rsidRDefault="00956140" w:rsidP="001B1BDF">
      <w:pPr>
        <w:keepNext/>
        <w:keepLines/>
      </w:pPr>
    </w:p>
    <w:p w14:paraId="5445E370" w14:textId="77777777" w:rsidR="008D0156" w:rsidRDefault="008D0156" w:rsidP="001B1BDF">
      <w:pPr>
        <w:keepNext/>
        <w:keepLines/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7EE464" wp14:editId="7F0CBC99">
                <wp:simplePos x="0" y="0"/>
                <wp:positionH relativeFrom="margin">
                  <wp:align>left</wp:align>
                </wp:positionH>
                <wp:positionV relativeFrom="paragraph">
                  <wp:posOffset>105943</wp:posOffset>
                </wp:positionV>
                <wp:extent cx="5039995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99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6BB308" id="Straight Connector 15" o:spid="_x0000_s1026" style="position:absolute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8.35pt" to="396.8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" strokecolor="#284b5f [3044]">
                <w10:wrap anchorx="margin"/>
              </v:line>
            </w:pict>
          </mc:Fallback>
        </mc:AlternateContent>
      </w:r>
    </w:p>
    <w:p w14:paraId="18332990" w14:textId="77777777" w:rsidR="008D0156" w:rsidRDefault="008D0156" w:rsidP="001B1BDF">
      <w:pPr>
        <w:keepNext/>
        <w:keepLines/>
      </w:pPr>
    </w:p>
    <w:p w14:paraId="7DCE4609" w14:textId="77777777" w:rsidR="0053614A" w:rsidRDefault="0053614A" w:rsidP="001B1BDF">
      <w:pPr>
        <w:pStyle w:val="Heading1"/>
      </w:pPr>
      <w:r w:rsidRPr="00C47772">
        <w:fldChar w:fldCharType="begin"/>
      </w:r>
      <w:r w:rsidRPr="00C47772">
        <w:instrText xml:space="preserve"> MACROBUTTON NoName [Heading 1]</w:instrText>
      </w:r>
      <w:bookmarkStart w:id="1" w:name="_Toc511054265"/>
      <w:bookmarkStart w:id="2" w:name="_Toc516817493"/>
      <w:bookmarkStart w:id="3" w:name="_Toc516818242"/>
      <w:r w:rsidRPr="00C47772">
        <w:fldChar w:fldCharType="end"/>
      </w:r>
      <w:bookmarkEnd w:id="1"/>
      <w:bookmarkEnd w:id="2"/>
      <w:bookmarkEnd w:id="3"/>
    </w:p>
    <w:p w14:paraId="6D61C778" w14:textId="77777777" w:rsidR="00160593" w:rsidRDefault="00160593" w:rsidP="0028036F">
      <w:pPr>
        <w:keepLines/>
      </w:pPr>
      <w:r w:rsidRPr="00C47772">
        <w:fldChar w:fldCharType="begin"/>
      </w:r>
      <w:r w:rsidRPr="00C47772">
        <w:instrText xml:space="preserve"> MACROBUTTON NoName [Text]</w:instrText>
      </w:r>
      <w:r w:rsidRPr="00C47772">
        <w:fldChar w:fldCharType="end"/>
      </w:r>
    </w:p>
    <w:p w14:paraId="5B2E3EB4" w14:textId="77777777" w:rsidR="00160593" w:rsidRPr="00160593" w:rsidRDefault="00160593" w:rsidP="0028036F">
      <w:pPr>
        <w:keepLines/>
      </w:pPr>
    </w:p>
    <w:p w14:paraId="18285FD3" w14:textId="77777777" w:rsidR="00CE6846" w:rsidRPr="00C47772" w:rsidRDefault="004A5861" w:rsidP="001B1BDF">
      <w:pPr>
        <w:pStyle w:val="Heading2"/>
        <w:tabs>
          <w:tab w:val="left" w:pos="737"/>
        </w:tabs>
      </w:pPr>
      <w:r w:rsidRPr="00C47772">
        <w:fldChar w:fldCharType="begin"/>
      </w:r>
      <w:r w:rsidRPr="00C47772">
        <w:instrText xml:space="preserve"> MACROBUTTON NoName [</w:instrText>
      </w:r>
      <w:r w:rsidR="0064298F">
        <w:instrText>Heading 2</w:instrText>
      </w:r>
      <w:r w:rsidRPr="00C47772">
        <w:instrText>]</w:instrText>
      </w:r>
      <w:bookmarkStart w:id="4" w:name="_Toc511054266"/>
      <w:bookmarkStart w:id="5" w:name="_Toc516817494"/>
      <w:bookmarkStart w:id="6" w:name="_Toc516818243"/>
      <w:r w:rsidRPr="00C47772">
        <w:fldChar w:fldCharType="end"/>
      </w:r>
      <w:bookmarkEnd w:id="4"/>
      <w:bookmarkEnd w:id="5"/>
      <w:bookmarkEnd w:id="6"/>
    </w:p>
    <w:p w14:paraId="5FF0F2B9" w14:textId="77777777" w:rsidR="006B0823" w:rsidRDefault="0064298F" w:rsidP="0028036F">
      <w:pPr>
        <w:keepLines/>
        <w:tabs>
          <w:tab w:val="left" w:pos="737"/>
        </w:tabs>
      </w:pPr>
      <w:r w:rsidRPr="00C47772">
        <w:fldChar w:fldCharType="begin"/>
      </w:r>
      <w:r w:rsidRPr="00C47772">
        <w:instrText xml:space="preserve"> MACROBUTTON NoName [Text]</w:instrText>
      </w:r>
      <w:r w:rsidRPr="00C47772">
        <w:fldChar w:fldCharType="end"/>
      </w:r>
    </w:p>
    <w:p w14:paraId="399C9194" w14:textId="77777777" w:rsidR="00C4479F" w:rsidRDefault="00C4479F" w:rsidP="001B1BDF">
      <w:pPr>
        <w:keepNext/>
        <w:keepLines/>
      </w:pPr>
    </w:p>
    <w:p w14:paraId="4689A399" w14:textId="77777777" w:rsidR="0064298F" w:rsidRDefault="0064298F" w:rsidP="001B1BDF">
      <w:pPr>
        <w:pStyle w:val="Heading3"/>
      </w:pPr>
      <w:r w:rsidRPr="00C47772">
        <w:fldChar w:fldCharType="begin"/>
      </w:r>
      <w:r w:rsidRPr="00C47772">
        <w:instrText xml:space="preserve"> MACROBUTTON NoName [</w:instrText>
      </w:r>
      <w:r>
        <w:instrText>Heading 3</w:instrText>
      </w:r>
      <w:r w:rsidRPr="00C47772">
        <w:instrText>]</w:instrText>
      </w:r>
      <w:r w:rsidRPr="00C47772">
        <w:fldChar w:fldCharType="end"/>
      </w:r>
    </w:p>
    <w:p w14:paraId="2955ED57" w14:textId="77777777" w:rsidR="00CC6E13" w:rsidRDefault="0064298F" w:rsidP="0028036F">
      <w:pPr>
        <w:keepLines/>
        <w:tabs>
          <w:tab w:val="left" w:pos="737"/>
        </w:tabs>
      </w:pPr>
      <w:r w:rsidRPr="00C47772">
        <w:fldChar w:fldCharType="begin"/>
      </w:r>
      <w:r w:rsidRPr="00C47772">
        <w:instrText xml:space="preserve"> MACROBUTTON NoName [Text]</w:instrText>
      </w:r>
      <w:r w:rsidRPr="00C47772">
        <w:fldChar w:fldCharType="end"/>
      </w:r>
    </w:p>
    <w:sectPr w:rsidR="00CC6E13" w:rsidSect="00D23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552" w:right="2268" w:bottom="1814" w:left="1701" w:header="567" w:footer="9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3C58D4" w14:textId="77777777" w:rsidR="008273BB" w:rsidRDefault="008273BB" w:rsidP="006D58D6">
      <w:pPr>
        <w:spacing w:line="240" w:lineRule="auto"/>
      </w:pPr>
      <w:r>
        <w:separator/>
      </w:r>
    </w:p>
    <w:p w14:paraId="1C289E20" w14:textId="77777777" w:rsidR="008273BB" w:rsidRDefault="008273BB"/>
  </w:endnote>
  <w:endnote w:type="continuationSeparator" w:id="0">
    <w:p w14:paraId="0625CD39" w14:textId="77777777" w:rsidR="008273BB" w:rsidRDefault="008273BB" w:rsidP="006D58D6">
      <w:pPr>
        <w:spacing w:line="240" w:lineRule="auto"/>
      </w:pPr>
      <w:r>
        <w:continuationSeparator/>
      </w:r>
    </w:p>
    <w:p w14:paraId="733EA98B" w14:textId="77777777" w:rsidR="008273BB" w:rsidRDefault="008273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913F6" w14:textId="77777777" w:rsidR="00BF322F" w:rsidRDefault="00BF32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55814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0724FF" w14:textId="77777777" w:rsidR="00D2387F" w:rsidRDefault="00311C1B" w:rsidP="00311C1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850846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6AF1B5" w14:textId="77777777" w:rsidR="008B1955" w:rsidRDefault="008B1955" w:rsidP="008B1955">
        <w:pPr>
          <w:pStyle w:val="Page"/>
          <w:ind w:right="-1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A21427" w14:textId="77777777" w:rsidR="008273BB" w:rsidRDefault="008273BB" w:rsidP="006D58D6">
      <w:pPr>
        <w:spacing w:line="240" w:lineRule="auto"/>
      </w:pPr>
      <w:r>
        <w:continuationSeparator/>
      </w:r>
    </w:p>
  </w:footnote>
  <w:footnote w:type="continuationSeparator" w:id="0">
    <w:p w14:paraId="7AB1A5C8" w14:textId="77777777" w:rsidR="008273BB" w:rsidRDefault="008273BB" w:rsidP="006D58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A7F667" w14:textId="77777777" w:rsidR="00BF322F" w:rsidRDefault="00BF32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DF3D8" w14:textId="77777777" w:rsidR="00AE7F4A" w:rsidRPr="00C47772" w:rsidRDefault="000A13C4" w:rsidP="000A13C4">
    <w:pPr>
      <w:pStyle w:val="Header-Styleref"/>
    </w:pPr>
    <w:r w:rsidRPr="00C47772">
      <w:rPr>
        <w:noProof/>
        <w:lang w:val="da-DK" w:eastAsia="da-DK"/>
      </w:rPr>
      <w:drawing>
        <wp:anchor distT="0" distB="0" distL="114300" distR="114300" simplePos="0" relativeHeight="251688960" behindDoc="0" locked="1" layoutInCell="1" allowOverlap="1" wp14:anchorId="6794C732" wp14:editId="51AAB0CA">
          <wp:simplePos x="0" y="0"/>
          <wp:positionH relativeFrom="page">
            <wp:posOffset>6120765</wp:posOffset>
          </wp:positionH>
          <wp:positionV relativeFrom="page">
            <wp:posOffset>612140</wp:posOffset>
          </wp:positionV>
          <wp:extent cx="759600" cy="414000"/>
          <wp:effectExtent l="0" t="0" r="2540" b="0"/>
          <wp:wrapNone/>
          <wp:docPr id="37" name="SmallLogo_HIDE_bmk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600" cy="41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ABF6FD" w14:textId="77777777" w:rsidR="00AE7F4A" w:rsidRPr="00C47772" w:rsidRDefault="00CA3A97" w:rsidP="00C73A7A">
    <w:r w:rsidRPr="00C47772">
      <w:rPr>
        <w:noProof/>
        <w:lang w:val="da-DK" w:eastAsia="da-DK"/>
      </w:rPr>
      <w:drawing>
        <wp:anchor distT="0" distB="0" distL="114300" distR="114300" simplePos="0" relativeHeight="251693056" behindDoc="0" locked="1" layoutInCell="1" allowOverlap="1" wp14:anchorId="1C4D173E" wp14:editId="5481618A">
          <wp:simplePos x="0" y="0"/>
          <wp:positionH relativeFrom="page">
            <wp:posOffset>6120765</wp:posOffset>
          </wp:positionH>
          <wp:positionV relativeFrom="page">
            <wp:posOffset>612140</wp:posOffset>
          </wp:positionV>
          <wp:extent cx="759600" cy="414000"/>
          <wp:effectExtent l="0" t="0" r="2540" b="0"/>
          <wp:wrapNone/>
          <wp:docPr id="13" name="SmallLogo_HIDE_bmk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600" cy="41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A3EDA7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87686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28E3C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212D2E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5D6F4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CA6C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08624E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A345C3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01D1626E"/>
    <w:multiLevelType w:val="multilevel"/>
    <w:tmpl w:val="24D6A5B4"/>
    <w:lvl w:ilvl="0">
      <w:start w:val="1"/>
      <w:numFmt w:val="upperLetter"/>
      <w:pStyle w:val="Appendix1"/>
      <w:suff w:val="nothing"/>
      <w:lvlText w:val="Appendiks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0505498F"/>
    <w:multiLevelType w:val="multilevel"/>
    <w:tmpl w:val="0A9AF3D6"/>
    <w:lvl w:ilvl="0">
      <w:start w:val="1"/>
      <w:numFmt w:val="decimal"/>
      <w:pStyle w:val="ListNumberBox"/>
      <w:lvlText w:val="%1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1">
      <w:start w:val="1"/>
      <w:numFmt w:val="bullet"/>
      <w:lvlText w:val=""/>
      <w:lvlJc w:val="left"/>
      <w:pPr>
        <w:tabs>
          <w:tab w:val="num" w:pos="680"/>
        </w:tabs>
        <w:ind w:left="1021" w:hanging="341"/>
      </w:pPr>
      <w:rPr>
        <w:rFonts w:ascii="Wingdings" w:hAnsi="Wingdings" w:hint="default"/>
        <w:b w:val="0"/>
        <w:i w:val="0"/>
        <w:sz w:val="14"/>
      </w:rPr>
    </w:lvl>
    <w:lvl w:ilvl="2">
      <w:start w:val="1"/>
      <w:numFmt w:val="bullet"/>
      <w:lvlText w:val=""/>
      <w:lvlJc w:val="left"/>
      <w:pPr>
        <w:tabs>
          <w:tab w:val="num" w:pos="1021"/>
        </w:tabs>
        <w:ind w:left="1021" w:hanging="341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2"/>
        </w:tabs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2"/>
        </w:tabs>
        <w:ind w:left="3062" w:hanging="340"/>
      </w:pPr>
      <w:rPr>
        <w:rFonts w:ascii="Symbol" w:hAnsi="Symbol" w:hint="default"/>
      </w:rPr>
    </w:lvl>
  </w:abstractNum>
  <w:abstractNum w:abstractNumId="10" w15:restartNumberingAfterBreak="0">
    <w:nsid w:val="0C7801D2"/>
    <w:multiLevelType w:val="multilevel"/>
    <w:tmpl w:val="E6A4E564"/>
    <w:lvl w:ilvl="0">
      <w:start w:val="1"/>
      <w:numFmt w:val="upperLetter"/>
      <w:lvlRestart w:val="0"/>
      <w:lvlText w:val="%1"/>
      <w:lvlJc w:val="left"/>
      <w:pPr>
        <w:ind w:left="0" w:hanging="2835"/>
      </w:pPr>
      <w:rPr>
        <w:rFonts w:hint="default"/>
      </w:rPr>
    </w:lvl>
    <w:lvl w:ilvl="1">
      <w:start w:val="1"/>
      <w:numFmt w:val="none"/>
      <w:lvlText w:val="%1"/>
      <w:lvlJc w:val="left"/>
      <w:pPr>
        <w:ind w:left="0" w:hanging="2835"/>
      </w:pPr>
      <w:rPr>
        <w:rFonts w:hint="default"/>
      </w:rPr>
    </w:lvl>
    <w:lvl w:ilvl="2">
      <w:start w:val="1"/>
      <w:numFmt w:val="decimal"/>
      <w:lvlRestart w:val="1"/>
      <w:lvlText w:val="%2%1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9A759BC"/>
    <w:multiLevelType w:val="multilevel"/>
    <w:tmpl w:val="F91E75EE"/>
    <w:lvl w:ilvl="0">
      <w:start w:val="1"/>
      <w:numFmt w:val="none"/>
      <w:pStyle w:val="TOC2"/>
      <w:lvlText w:val=""/>
      <w:lvlJc w:val="left"/>
      <w:pPr>
        <w:ind w:left="2552" w:hanging="567"/>
      </w:pPr>
      <w:rPr>
        <w:rFonts w:ascii="Century Gothic" w:hAnsi="Century Gothic" w:hint="default"/>
        <w:b/>
        <w:i w:val="0"/>
        <w:color w:val="auto"/>
        <w:sz w:val="22"/>
      </w:rPr>
    </w:lvl>
    <w:lvl w:ilvl="1">
      <w:start w:val="1"/>
      <w:numFmt w:val="decimal"/>
      <w:pStyle w:val="TOC3"/>
      <w:lvlText w:val="%1"/>
      <w:lvlJc w:val="left"/>
      <w:pPr>
        <w:ind w:left="2552" w:hanging="567"/>
      </w:pPr>
      <w:rPr>
        <w:rFonts w:ascii="Century Gothic" w:hAnsi="Century Gothic" w:hint="default"/>
        <w:color w:val="auto"/>
        <w:sz w:val="22"/>
      </w:rPr>
    </w:lvl>
    <w:lvl w:ilvl="2">
      <w:start w:val="1"/>
      <w:numFmt w:val="lowerRoman"/>
      <w:lvlText w:val="%3."/>
      <w:lvlJc w:val="right"/>
      <w:pPr>
        <w:ind w:left="2552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52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552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52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52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52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552" w:hanging="567"/>
      </w:pPr>
      <w:rPr>
        <w:rFonts w:hint="default"/>
      </w:rPr>
    </w:lvl>
  </w:abstractNum>
  <w:abstractNum w:abstractNumId="12" w15:restartNumberingAfterBreak="0">
    <w:nsid w:val="26F12B07"/>
    <w:multiLevelType w:val="multilevel"/>
    <w:tmpl w:val="6F6AC9EE"/>
    <w:lvl w:ilvl="0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  <w:sz w:val="16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51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59"/>
        </w:tabs>
        <w:ind w:left="1559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52"/>
        </w:tabs>
        <w:ind w:left="2552" w:hanging="9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86"/>
        </w:tabs>
        <w:ind w:left="3686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61"/>
        </w:tabs>
        <w:ind w:left="4961" w:hanging="127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45"/>
        </w:tabs>
        <w:ind w:left="5245" w:hanging="155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528"/>
        </w:tabs>
        <w:ind w:left="5528" w:hanging="184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0"/>
        </w:tabs>
        <w:ind w:left="5670" w:hanging="1984"/>
      </w:pPr>
      <w:rPr>
        <w:rFonts w:hint="default"/>
      </w:rPr>
    </w:lvl>
  </w:abstractNum>
  <w:abstractNum w:abstractNumId="13" w15:restartNumberingAfterBreak="0">
    <w:nsid w:val="27912FC1"/>
    <w:multiLevelType w:val="multilevel"/>
    <w:tmpl w:val="06FA2756"/>
    <w:styleLink w:val="ReportHeadings"/>
    <w:lvl w:ilvl="0">
      <w:start w:val="1"/>
      <w:numFmt w:val="decimal"/>
      <w:lvlText w:val="Chapter %1"/>
      <w:lvlJc w:val="left"/>
      <w:pPr>
        <w:ind w:left="720" w:hanging="720"/>
      </w:pPr>
      <w:rPr>
        <w:rFonts w:ascii="Century Gothic" w:hAnsi="Century Gothic" w:hint="default"/>
        <w:b w:val="0"/>
        <w:i w:val="0"/>
        <w:caps/>
        <w:strike w:val="0"/>
        <w:dstrike w:val="0"/>
        <w:vanish w:val="0"/>
        <w:color w:val="016C98" w:themeColor="accent4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aps w:val="0"/>
        <w:strike w:val="0"/>
        <w:dstrike w:val="0"/>
        <w:vanish w:val="0"/>
        <w:color w:val="auto"/>
        <w:sz w:val="24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aps w:val="0"/>
        <w:strike w:val="0"/>
        <w:dstrike w:val="0"/>
        <w:vanish w:val="0"/>
        <w:vertAlign w:val="baseline"/>
      </w:rPr>
    </w:lvl>
    <w:lvl w:ilvl="3">
      <w:start w:val="1"/>
      <w:numFmt w:val="none"/>
      <w:lvlText w:val="%4."/>
      <w:lvlJc w:val="left"/>
      <w:pPr>
        <w:ind w:left="720" w:hanging="720"/>
      </w:pPr>
      <w:rPr>
        <w:rFonts w:hint="default"/>
      </w:rPr>
    </w:lvl>
    <w:lvl w:ilvl="4">
      <w:start w:val="1"/>
      <w:numFmt w:val="none"/>
      <w:lvlText w:val="%5."/>
      <w:lvlJc w:val="left"/>
      <w:pPr>
        <w:ind w:left="720" w:hanging="720"/>
      </w:pPr>
      <w:rPr>
        <w:rFonts w:hint="default"/>
      </w:rPr>
    </w:lvl>
    <w:lvl w:ilvl="5">
      <w:start w:val="1"/>
      <w:numFmt w:val="none"/>
      <w:lvlText w:val="%6."/>
      <w:lvlJc w:val="right"/>
      <w:pPr>
        <w:ind w:left="720" w:hanging="720"/>
      </w:pPr>
      <w:rPr>
        <w:rFonts w:hint="default"/>
      </w:rPr>
    </w:lvl>
    <w:lvl w:ilvl="6">
      <w:start w:val="1"/>
      <w:numFmt w:val="none"/>
      <w:lvlText w:val="%7."/>
      <w:lvlJc w:val="left"/>
      <w:pPr>
        <w:ind w:left="720" w:hanging="720"/>
      </w:pPr>
      <w:rPr>
        <w:rFonts w:hint="default"/>
      </w:rPr>
    </w:lvl>
    <w:lvl w:ilvl="7">
      <w:start w:val="1"/>
      <w:numFmt w:val="none"/>
      <w:lvlText w:val="%8."/>
      <w:lvlJc w:val="left"/>
      <w:pPr>
        <w:ind w:left="720" w:hanging="720"/>
      </w:pPr>
      <w:rPr>
        <w:rFonts w:hint="default"/>
      </w:rPr>
    </w:lvl>
    <w:lvl w:ilvl="8">
      <w:start w:val="1"/>
      <w:numFmt w:val="none"/>
      <w:lvlText w:val="%9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4" w15:restartNumberingAfterBreak="0">
    <w:nsid w:val="2C9331EF"/>
    <w:multiLevelType w:val="multilevel"/>
    <w:tmpl w:val="06FA2756"/>
    <w:numStyleLink w:val="ReportHeadings"/>
  </w:abstractNum>
  <w:abstractNum w:abstractNumId="15" w15:restartNumberingAfterBreak="0">
    <w:nsid w:val="2EE07193"/>
    <w:multiLevelType w:val="multilevel"/>
    <w:tmpl w:val="CC0EC67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aps w:val="0"/>
        <w:strike w:val="0"/>
        <w:dstrike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aps w:val="0"/>
        <w:strike w:val="0"/>
        <w:dstrike w:val="0"/>
        <w:vanish w:val="0"/>
        <w:vertAlign w:val="baseline"/>
      </w:rPr>
    </w:lvl>
    <w:lvl w:ilvl="3">
      <w:start w:val="1"/>
      <w:numFmt w:val="none"/>
      <w:lvlText w:val="%4."/>
      <w:lvlJc w:val="left"/>
      <w:pPr>
        <w:ind w:left="720" w:hanging="720"/>
      </w:pPr>
      <w:rPr>
        <w:rFonts w:hint="default"/>
      </w:rPr>
    </w:lvl>
    <w:lvl w:ilvl="4">
      <w:start w:val="1"/>
      <w:numFmt w:val="none"/>
      <w:lvlText w:val="%5."/>
      <w:lvlJc w:val="left"/>
      <w:pPr>
        <w:ind w:left="720" w:hanging="720"/>
      </w:pPr>
      <w:rPr>
        <w:rFonts w:hint="default"/>
      </w:rPr>
    </w:lvl>
    <w:lvl w:ilvl="5">
      <w:start w:val="1"/>
      <w:numFmt w:val="none"/>
      <w:lvlText w:val="%6."/>
      <w:lvlJc w:val="right"/>
      <w:pPr>
        <w:ind w:left="720" w:hanging="720"/>
      </w:pPr>
      <w:rPr>
        <w:rFonts w:hint="default"/>
      </w:rPr>
    </w:lvl>
    <w:lvl w:ilvl="6">
      <w:start w:val="1"/>
      <w:numFmt w:val="none"/>
      <w:lvlText w:val="%7."/>
      <w:lvlJc w:val="left"/>
      <w:pPr>
        <w:ind w:left="720" w:hanging="720"/>
      </w:pPr>
      <w:rPr>
        <w:rFonts w:hint="default"/>
      </w:rPr>
    </w:lvl>
    <w:lvl w:ilvl="7">
      <w:start w:val="1"/>
      <w:numFmt w:val="none"/>
      <w:lvlText w:val="%8."/>
      <w:lvlJc w:val="left"/>
      <w:pPr>
        <w:ind w:left="720" w:hanging="720"/>
      </w:pPr>
      <w:rPr>
        <w:rFonts w:hint="default"/>
      </w:rPr>
    </w:lvl>
    <w:lvl w:ilvl="8">
      <w:start w:val="1"/>
      <w:numFmt w:val="none"/>
      <w:lvlText w:val="%9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6" w15:restartNumberingAfterBreak="0">
    <w:nsid w:val="31677F61"/>
    <w:multiLevelType w:val="multilevel"/>
    <w:tmpl w:val="612C400E"/>
    <w:lvl w:ilvl="0">
      <w:start w:val="1"/>
      <w:numFmt w:val="upperLetter"/>
      <w:lvlRestart w:val="0"/>
      <w:lvlText w:val="%1"/>
      <w:lvlJc w:val="left"/>
      <w:pPr>
        <w:ind w:left="0" w:hanging="2835"/>
      </w:pPr>
      <w:rPr>
        <w:rFonts w:hint="default"/>
      </w:rPr>
    </w:lvl>
    <w:lvl w:ilvl="1">
      <w:start w:val="1"/>
      <w:numFmt w:val="upperLetter"/>
      <w:lvlText w:val="%2"/>
      <w:lvlJc w:val="left"/>
      <w:pPr>
        <w:ind w:left="0" w:hanging="2835"/>
      </w:pPr>
      <w:rPr>
        <w:rFonts w:hint="default"/>
      </w:rPr>
    </w:lvl>
    <w:lvl w:ilvl="2">
      <w:start w:val="1"/>
      <w:numFmt w:val="decimal"/>
      <w:lvlRestart w:val="1"/>
      <w:lvlText w:val="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3B2714A"/>
    <w:multiLevelType w:val="multilevel"/>
    <w:tmpl w:val="06FA2756"/>
    <w:numStyleLink w:val="ReportHeadings"/>
  </w:abstractNum>
  <w:abstractNum w:abstractNumId="18" w15:restartNumberingAfterBreak="0">
    <w:nsid w:val="3DE00692"/>
    <w:multiLevelType w:val="multilevel"/>
    <w:tmpl w:val="8668D6B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sz w:val="24"/>
        <w:vertAlign w:val="baseline"/>
      </w:rPr>
    </w:lvl>
    <w:lvl w:ilvl="1">
      <w:start w:val="1"/>
      <w:numFmt w:val="decimal"/>
      <w:suff w:val="nothing"/>
      <w:lvlText w:val="%1.%2"/>
      <w:lvlJc w:val="left"/>
      <w:pPr>
        <w:ind w:left="720" w:hanging="720"/>
      </w:pPr>
      <w:rPr>
        <w:rFonts w:hint="default"/>
        <w:caps w:val="0"/>
        <w:strike w:val="0"/>
        <w:dstrike w:val="0"/>
        <w:vanish w:val="0"/>
        <w:color w:val="auto"/>
        <w:sz w:val="24"/>
        <w:vertAlign w:val="baseline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hint="default"/>
        <w:caps w:val="0"/>
        <w:strike w:val="0"/>
        <w:dstrike w:val="0"/>
        <w:vanish w:val="0"/>
        <w:vertAlign w:val="baseline"/>
      </w:rPr>
    </w:lvl>
    <w:lvl w:ilvl="3">
      <w:start w:val="1"/>
      <w:numFmt w:val="none"/>
      <w:lvlText w:val="%4."/>
      <w:lvlJc w:val="left"/>
      <w:pPr>
        <w:ind w:left="720" w:hanging="720"/>
      </w:pPr>
      <w:rPr>
        <w:rFonts w:hint="default"/>
      </w:rPr>
    </w:lvl>
    <w:lvl w:ilvl="4">
      <w:start w:val="1"/>
      <w:numFmt w:val="none"/>
      <w:lvlText w:val="%5."/>
      <w:lvlJc w:val="left"/>
      <w:pPr>
        <w:ind w:left="720" w:hanging="720"/>
      </w:pPr>
      <w:rPr>
        <w:rFonts w:hint="default"/>
      </w:rPr>
    </w:lvl>
    <w:lvl w:ilvl="5">
      <w:start w:val="1"/>
      <w:numFmt w:val="none"/>
      <w:lvlText w:val="%6."/>
      <w:lvlJc w:val="right"/>
      <w:pPr>
        <w:ind w:left="720" w:hanging="720"/>
      </w:pPr>
      <w:rPr>
        <w:rFonts w:hint="default"/>
      </w:rPr>
    </w:lvl>
    <w:lvl w:ilvl="6">
      <w:start w:val="1"/>
      <w:numFmt w:val="none"/>
      <w:lvlText w:val="%7."/>
      <w:lvlJc w:val="left"/>
      <w:pPr>
        <w:ind w:left="720" w:hanging="720"/>
      </w:pPr>
      <w:rPr>
        <w:rFonts w:hint="default"/>
      </w:rPr>
    </w:lvl>
    <w:lvl w:ilvl="7">
      <w:start w:val="1"/>
      <w:numFmt w:val="none"/>
      <w:lvlText w:val="%8."/>
      <w:lvlJc w:val="left"/>
      <w:pPr>
        <w:ind w:left="720" w:hanging="720"/>
      </w:pPr>
      <w:rPr>
        <w:rFonts w:hint="default"/>
      </w:rPr>
    </w:lvl>
    <w:lvl w:ilvl="8">
      <w:start w:val="1"/>
      <w:numFmt w:val="none"/>
      <w:lvlText w:val="%9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9" w15:restartNumberingAfterBreak="0">
    <w:nsid w:val="43414F55"/>
    <w:multiLevelType w:val="multilevel"/>
    <w:tmpl w:val="BDEC9696"/>
    <w:lvl w:ilvl="0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sz w:val="16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48830AFA"/>
    <w:multiLevelType w:val="multilevel"/>
    <w:tmpl w:val="50E4D0A6"/>
    <w:lvl w:ilvl="0">
      <w:start w:val="1"/>
      <w:numFmt w:val="decimal"/>
      <w:lvlText w:val="%1"/>
      <w:lvlJc w:val="left"/>
      <w:pPr>
        <w:ind w:left="0" w:hanging="22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624" w:hanging="624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737" w:hanging="737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737" w:hanging="737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upperLetter"/>
      <w:pStyle w:val="Heading9"/>
      <w:lvlText w:val="%9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49EA543E"/>
    <w:multiLevelType w:val="multilevel"/>
    <w:tmpl w:val="8F8A0720"/>
    <w:lvl w:ilvl="0">
      <w:start w:val="1"/>
      <w:numFmt w:val="decimal"/>
      <w:pStyle w:val="ListNumber"/>
      <w:lvlText w:val="%1."/>
      <w:lvlJc w:val="left"/>
      <w:pPr>
        <w:tabs>
          <w:tab w:val="num" w:pos="340"/>
        </w:tabs>
        <w:ind w:left="680" w:hanging="34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51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59"/>
        </w:tabs>
        <w:ind w:left="1559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52"/>
        </w:tabs>
        <w:ind w:left="2552" w:hanging="9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86"/>
        </w:tabs>
        <w:ind w:left="3686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61"/>
        </w:tabs>
        <w:ind w:left="4961" w:hanging="127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45"/>
        </w:tabs>
        <w:ind w:left="5245" w:hanging="155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528"/>
        </w:tabs>
        <w:ind w:left="5528" w:hanging="184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0"/>
        </w:tabs>
        <w:ind w:left="5670" w:hanging="1984"/>
      </w:pPr>
      <w:rPr>
        <w:rFonts w:hint="default"/>
      </w:rPr>
    </w:lvl>
  </w:abstractNum>
  <w:abstractNum w:abstractNumId="22" w15:restartNumberingAfterBreak="0">
    <w:nsid w:val="4B3D27E8"/>
    <w:multiLevelType w:val="multilevel"/>
    <w:tmpl w:val="06FA2756"/>
    <w:numStyleLink w:val="ReportHeadings"/>
  </w:abstractNum>
  <w:abstractNum w:abstractNumId="23" w15:restartNumberingAfterBreak="0">
    <w:nsid w:val="52665C21"/>
    <w:multiLevelType w:val="multilevel"/>
    <w:tmpl w:val="7B70E23A"/>
    <w:lvl w:ilvl="0">
      <w:start w:val="1"/>
      <w:numFmt w:val="bullet"/>
      <w:pStyle w:val="FactboxBullet"/>
      <w:lvlText w:val=""/>
      <w:lvlJc w:val="left"/>
      <w:pPr>
        <w:ind w:left="454" w:hanging="17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24" w:hanging="17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794" w:hanging="17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964" w:hanging="17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134" w:hanging="17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1304" w:hanging="17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1474" w:hanging="17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1644" w:hanging="17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1814" w:hanging="170"/>
      </w:pPr>
      <w:rPr>
        <w:rFonts w:ascii="Symbol" w:hAnsi="Symbol" w:hint="default"/>
      </w:rPr>
    </w:lvl>
  </w:abstractNum>
  <w:abstractNum w:abstractNumId="24" w15:restartNumberingAfterBreak="0">
    <w:nsid w:val="5D6369F1"/>
    <w:multiLevelType w:val="multilevel"/>
    <w:tmpl w:val="49E0A842"/>
    <w:lvl w:ilvl="0">
      <w:start w:val="1"/>
      <w:numFmt w:val="bullet"/>
      <w:pStyle w:val="List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2">
      <w:start w:val="1"/>
      <w:numFmt w:val="bullet"/>
      <w:lvlText w:val="-"/>
      <w:lvlJc w:val="left"/>
      <w:pPr>
        <w:ind w:left="1080" w:hanging="360"/>
      </w:pPr>
      <w:rPr>
        <w:rFonts w:ascii="Verdana" w:hAnsi="Verdana" w:hint="default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Verdana" w:hAnsi="Verdana" w:hint="default"/>
      </w:rPr>
    </w:lvl>
    <w:lvl w:ilvl="4">
      <w:start w:val="1"/>
      <w:numFmt w:val="bullet"/>
      <w:lvlText w:val="-"/>
      <w:lvlJc w:val="left"/>
      <w:pPr>
        <w:ind w:left="1800" w:hanging="360"/>
      </w:pPr>
      <w:rPr>
        <w:rFonts w:ascii="Verdana" w:hAnsi="Verdana" w:hint="default"/>
      </w:rPr>
    </w:lvl>
    <w:lvl w:ilvl="5">
      <w:start w:val="1"/>
      <w:numFmt w:val="bullet"/>
      <w:lvlText w:val="-"/>
      <w:lvlJc w:val="left"/>
      <w:pPr>
        <w:ind w:left="2160" w:hanging="360"/>
      </w:pPr>
      <w:rPr>
        <w:rFonts w:ascii="Verdana" w:hAnsi="Verdana" w:hint="default"/>
      </w:rPr>
    </w:lvl>
    <w:lvl w:ilvl="6">
      <w:start w:val="1"/>
      <w:numFmt w:val="bullet"/>
      <w:lvlText w:val="-"/>
      <w:lvlJc w:val="left"/>
      <w:pPr>
        <w:ind w:left="2520" w:hanging="360"/>
      </w:pPr>
      <w:rPr>
        <w:rFonts w:ascii="Verdana" w:hAnsi="Verdana" w:hint="default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="Verdana" w:hAnsi="Verdana" w:hint="default"/>
      </w:rPr>
    </w:lvl>
    <w:lvl w:ilvl="8">
      <w:start w:val="1"/>
      <w:numFmt w:val="bullet"/>
      <w:lvlText w:val="-"/>
      <w:lvlJc w:val="left"/>
      <w:pPr>
        <w:ind w:left="3240" w:hanging="360"/>
      </w:pPr>
      <w:rPr>
        <w:rFonts w:ascii="Verdana" w:hAnsi="Verdana" w:hint="default"/>
      </w:rPr>
    </w:lvl>
  </w:abstractNum>
  <w:abstractNum w:abstractNumId="25" w15:restartNumberingAfterBreak="0">
    <w:nsid w:val="5E1D5A28"/>
    <w:multiLevelType w:val="multilevel"/>
    <w:tmpl w:val="E12CEEB6"/>
    <w:lvl w:ilvl="0">
      <w:start w:val="1"/>
      <w:numFmt w:val="bullet"/>
      <w:pStyle w:val="ListBulletBox"/>
      <w:lvlText w:val=""/>
      <w:lvlJc w:val="left"/>
      <w:pPr>
        <w:tabs>
          <w:tab w:val="num" w:pos="340"/>
        </w:tabs>
        <w:ind w:left="680" w:hanging="340"/>
      </w:pPr>
      <w:rPr>
        <w:rFonts w:ascii="Symbol" w:hAnsi="Symbol" w:hint="default"/>
      </w:rPr>
    </w:lvl>
    <w:lvl w:ilvl="1">
      <w:start w:val="1"/>
      <w:numFmt w:val="bullet"/>
      <w:lvlText w:val=""/>
      <w:lvlJc w:val="left"/>
      <w:pPr>
        <w:tabs>
          <w:tab w:val="num" w:pos="680"/>
        </w:tabs>
        <w:ind w:left="1021" w:hanging="341"/>
      </w:pPr>
      <w:rPr>
        <w:rFonts w:ascii="Wingdings" w:hAnsi="Wingdings" w:hint="default"/>
        <w:b w:val="0"/>
        <w:i w:val="0"/>
        <w:sz w:val="14"/>
      </w:rPr>
    </w:lvl>
    <w:lvl w:ilvl="2">
      <w:start w:val="1"/>
      <w:numFmt w:val="bullet"/>
      <w:lvlText w:val=""/>
      <w:lvlJc w:val="left"/>
      <w:pPr>
        <w:tabs>
          <w:tab w:val="num" w:pos="1021"/>
        </w:tabs>
        <w:ind w:left="1021" w:hanging="341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2"/>
        </w:tabs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2"/>
        </w:tabs>
        <w:ind w:left="3062" w:hanging="340"/>
      </w:pPr>
      <w:rPr>
        <w:rFonts w:ascii="Symbol" w:hAnsi="Symbol" w:hint="default"/>
      </w:rPr>
    </w:lvl>
  </w:abstractNum>
  <w:abstractNum w:abstractNumId="26" w15:restartNumberingAfterBreak="0">
    <w:nsid w:val="6B5850E5"/>
    <w:multiLevelType w:val="multilevel"/>
    <w:tmpl w:val="F6327EFA"/>
    <w:lvl w:ilvl="0">
      <w:start w:val="1"/>
      <w:numFmt w:val="decimal"/>
      <w:lvlText w:val="%1"/>
      <w:lvlJc w:val="left"/>
      <w:pPr>
        <w:ind w:left="2552" w:hanging="567"/>
      </w:pPr>
      <w:rPr>
        <w:rFonts w:ascii="Century Gothic" w:hAnsi="Century Gothic" w:hint="default"/>
        <w:b/>
        <w:i w:val="0"/>
        <w:color w:val="auto"/>
        <w:sz w:val="22"/>
      </w:rPr>
    </w:lvl>
    <w:lvl w:ilvl="1">
      <w:start w:val="1"/>
      <w:numFmt w:val="none"/>
      <w:lvlText w:val=""/>
      <w:lvlJc w:val="left"/>
      <w:pPr>
        <w:ind w:left="2552" w:hanging="567"/>
      </w:pPr>
      <w:rPr>
        <w:rFonts w:ascii="Century Gothic" w:hAnsi="Century Gothic" w:hint="default"/>
        <w:color w:val="auto"/>
        <w:sz w:val="22"/>
      </w:rPr>
    </w:lvl>
    <w:lvl w:ilvl="2">
      <w:start w:val="1"/>
      <w:numFmt w:val="lowerRoman"/>
      <w:lvlText w:val="%3."/>
      <w:lvlJc w:val="right"/>
      <w:pPr>
        <w:ind w:left="2552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52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552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52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52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52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552" w:hanging="567"/>
      </w:pPr>
      <w:rPr>
        <w:rFonts w:hint="default"/>
      </w:rPr>
    </w:lvl>
  </w:abstractNum>
  <w:abstractNum w:abstractNumId="27" w15:restartNumberingAfterBreak="0">
    <w:nsid w:val="7D87069A"/>
    <w:multiLevelType w:val="hybridMultilevel"/>
    <w:tmpl w:val="80CE030A"/>
    <w:lvl w:ilvl="0" w:tplc="274AADC4">
      <w:start w:val="1"/>
      <w:numFmt w:val="decimal"/>
      <w:lvlText w:val="%1"/>
      <w:lvlJc w:val="left"/>
      <w:pPr>
        <w:ind w:left="2552" w:hanging="567"/>
      </w:pPr>
      <w:rPr>
        <w:rFonts w:ascii="Century Gothic" w:hAnsi="Century Gothic" w:hint="default"/>
        <w:b/>
        <w:i w:val="0"/>
        <w:color w:val="auto"/>
        <w:sz w:val="22"/>
      </w:rPr>
    </w:lvl>
    <w:lvl w:ilvl="1" w:tplc="04060019" w:tentative="1">
      <w:start w:val="1"/>
      <w:numFmt w:val="lowerLetter"/>
      <w:lvlText w:val="%2."/>
      <w:lvlJc w:val="left"/>
      <w:pPr>
        <w:ind w:left="3425" w:hanging="360"/>
      </w:pPr>
    </w:lvl>
    <w:lvl w:ilvl="2" w:tplc="0406001B" w:tentative="1">
      <w:start w:val="1"/>
      <w:numFmt w:val="lowerRoman"/>
      <w:lvlText w:val="%3."/>
      <w:lvlJc w:val="right"/>
      <w:pPr>
        <w:ind w:left="4145" w:hanging="180"/>
      </w:pPr>
    </w:lvl>
    <w:lvl w:ilvl="3" w:tplc="0406000F" w:tentative="1">
      <w:start w:val="1"/>
      <w:numFmt w:val="decimal"/>
      <w:lvlText w:val="%4."/>
      <w:lvlJc w:val="left"/>
      <w:pPr>
        <w:ind w:left="4865" w:hanging="360"/>
      </w:pPr>
    </w:lvl>
    <w:lvl w:ilvl="4" w:tplc="04060019" w:tentative="1">
      <w:start w:val="1"/>
      <w:numFmt w:val="lowerLetter"/>
      <w:lvlText w:val="%5."/>
      <w:lvlJc w:val="left"/>
      <w:pPr>
        <w:ind w:left="5585" w:hanging="360"/>
      </w:pPr>
    </w:lvl>
    <w:lvl w:ilvl="5" w:tplc="0406001B" w:tentative="1">
      <w:start w:val="1"/>
      <w:numFmt w:val="lowerRoman"/>
      <w:lvlText w:val="%6."/>
      <w:lvlJc w:val="right"/>
      <w:pPr>
        <w:ind w:left="6305" w:hanging="180"/>
      </w:pPr>
    </w:lvl>
    <w:lvl w:ilvl="6" w:tplc="0406000F" w:tentative="1">
      <w:start w:val="1"/>
      <w:numFmt w:val="decimal"/>
      <w:lvlText w:val="%7."/>
      <w:lvlJc w:val="left"/>
      <w:pPr>
        <w:ind w:left="7025" w:hanging="360"/>
      </w:pPr>
    </w:lvl>
    <w:lvl w:ilvl="7" w:tplc="04060019" w:tentative="1">
      <w:start w:val="1"/>
      <w:numFmt w:val="lowerLetter"/>
      <w:lvlText w:val="%8."/>
      <w:lvlJc w:val="left"/>
      <w:pPr>
        <w:ind w:left="7745" w:hanging="360"/>
      </w:pPr>
    </w:lvl>
    <w:lvl w:ilvl="8" w:tplc="0406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28" w15:restartNumberingAfterBreak="0">
    <w:nsid w:val="7E821D09"/>
    <w:multiLevelType w:val="multilevel"/>
    <w:tmpl w:val="6CC0680C"/>
    <w:lvl w:ilvl="0">
      <w:start w:val="1"/>
      <w:numFmt w:val="decimal"/>
      <w:pStyle w:val="Heading1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720" w:hanging="72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72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72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720" w:hanging="720"/>
      </w:pPr>
      <w:rPr>
        <w:rFonts w:hint="default"/>
      </w:rPr>
    </w:lvl>
  </w:abstractNum>
  <w:num w:numId="1">
    <w:abstractNumId w:val="8"/>
  </w:num>
  <w:num w:numId="2">
    <w:abstractNumId w:val="25"/>
  </w:num>
  <w:num w:numId="3">
    <w:abstractNumId w:val="20"/>
  </w:num>
  <w:num w:numId="4">
    <w:abstractNumId w:val="7"/>
  </w:num>
  <w:num w:numId="5">
    <w:abstractNumId w:val="19"/>
  </w:num>
  <w:num w:numId="6">
    <w:abstractNumId w:val="21"/>
  </w:num>
  <w:num w:numId="7">
    <w:abstractNumId w:val="12"/>
  </w:num>
  <w:num w:numId="8">
    <w:abstractNumId w:val="25"/>
  </w:num>
  <w:num w:numId="9">
    <w:abstractNumId w:val="9"/>
  </w:num>
  <w:num w:numId="10">
    <w:abstractNumId w:val="24"/>
  </w:num>
  <w:num w:numId="11">
    <w:abstractNumId w:val="10"/>
  </w:num>
  <w:num w:numId="12">
    <w:abstractNumId w:val="16"/>
  </w:num>
  <w:num w:numId="13">
    <w:abstractNumId w:val="23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5"/>
  </w:num>
  <w:num w:numId="22">
    <w:abstractNumId w:val="27"/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</w:num>
  <w:num w:numId="25">
    <w:abstractNumId w:val="13"/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4"/>
  </w:num>
  <w:num w:numId="28">
    <w:abstractNumId w:val="22"/>
  </w:num>
  <w:num w:numId="29">
    <w:abstractNumId w:val="17"/>
  </w:num>
  <w:num w:numId="30">
    <w:abstractNumId w:val="18"/>
  </w:num>
  <w:num w:numId="31">
    <w:abstractNumId w:val="28"/>
  </w:num>
  <w:num w:numId="32">
    <w:abstractNumId w:val="28"/>
    <w:lvlOverride w:ilvl="0">
      <w:lvl w:ilvl="0">
        <w:start w:val="1"/>
        <w:numFmt w:val="decimal"/>
        <w:pStyle w:val="Heading1"/>
        <w:lvlText w:val="%1"/>
        <w:lvlJc w:val="left"/>
        <w:pPr>
          <w:ind w:left="720" w:hanging="72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720" w:hanging="720"/>
        </w:pPr>
        <w:rPr>
          <w:rFonts w:hint="default"/>
        </w:rPr>
      </w:lvl>
    </w:lvlOverride>
    <w:lvlOverride w:ilvl="2">
      <w:lvl w:ilvl="2">
        <w:start w:val="1"/>
        <w:numFmt w:val="none"/>
        <w:pStyle w:val="Heading3"/>
        <w:lvlText w:val="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720" w:hanging="72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720" w:hanging="72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7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720" w:hanging="72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720" w:hanging="72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720" w:hanging="720"/>
        </w:pPr>
        <w:rPr>
          <w:rFonts w:hint="default"/>
        </w:rPr>
      </w:lvl>
    </w:lvlOverride>
  </w:num>
  <w:num w:numId="33">
    <w:abstractNumId w:val="2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22F"/>
    <w:rsid w:val="00001106"/>
    <w:rsid w:val="00002132"/>
    <w:rsid w:val="00005EEB"/>
    <w:rsid w:val="00006359"/>
    <w:rsid w:val="0000686F"/>
    <w:rsid w:val="00007620"/>
    <w:rsid w:val="0001053B"/>
    <w:rsid w:val="0001283A"/>
    <w:rsid w:val="0001719A"/>
    <w:rsid w:val="000204EC"/>
    <w:rsid w:val="0002334D"/>
    <w:rsid w:val="00025299"/>
    <w:rsid w:val="00031843"/>
    <w:rsid w:val="00033E36"/>
    <w:rsid w:val="000347BA"/>
    <w:rsid w:val="00035191"/>
    <w:rsid w:val="000360B9"/>
    <w:rsid w:val="00037972"/>
    <w:rsid w:val="0004291F"/>
    <w:rsid w:val="0004352F"/>
    <w:rsid w:val="00045938"/>
    <w:rsid w:val="00050DFA"/>
    <w:rsid w:val="000515C1"/>
    <w:rsid w:val="00052BA7"/>
    <w:rsid w:val="00054CFC"/>
    <w:rsid w:val="00054F7F"/>
    <w:rsid w:val="0006013F"/>
    <w:rsid w:val="000603BE"/>
    <w:rsid w:val="000606E6"/>
    <w:rsid w:val="000614F2"/>
    <w:rsid w:val="000642B9"/>
    <w:rsid w:val="00064381"/>
    <w:rsid w:val="00065233"/>
    <w:rsid w:val="00067583"/>
    <w:rsid w:val="000679B0"/>
    <w:rsid w:val="00070972"/>
    <w:rsid w:val="00072361"/>
    <w:rsid w:val="00073388"/>
    <w:rsid w:val="00077FCD"/>
    <w:rsid w:val="00081449"/>
    <w:rsid w:val="00083D2C"/>
    <w:rsid w:val="00086BF4"/>
    <w:rsid w:val="00086E11"/>
    <w:rsid w:val="0009022B"/>
    <w:rsid w:val="00091047"/>
    <w:rsid w:val="000A0443"/>
    <w:rsid w:val="000A13C4"/>
    <w:rsid w:val="000A5BD2"/>
    <w:rsid w:val="000B0CA4"/>
    <w:rsid w:val="000B27C5"/>
    <w:rsid w:val="000B6632"/>
    <w:rsid w:val="000B66F6"/>
    <w:rsid w:val="000C3375"/>
    <w:rsid w:val="000C3918"/>
    <w:rsid w:val="000C4127"/>
    <w:rsid w:val="000C4702"/>
    <w:rsid w:val="000D102A"/>
    <w:rsid w:val="000D1B4D"/>
    <w:rsid w:val="000D4D44"/>
    <w:rsid w:val="000D7188"/>
    <w:rsid w:val="000D7F22"/>
    <w:rsid w:val="000E1A64"/>
    <w:rsid w:val="000E2C75"/>
    <w:rsid w:val="000E3061"/>
    <w:rsid w:val="000E6D92"/>
    <w:rsid w:val="000F0CC4"/>
    <w:rsid w:val="000F120D"/>
    <w:rsid w:val="000F449A"/>
    <w:rsid w:val="000F67EB"/>
    <w:rsid w:val="000F7598"/>
    <w:rsid w:val="000F7B1C"/>
    <w:rsid w:val="00100702"/>
    <w:rsid w:val="00102347"/>
    <w:rsid w:val="00104B2A"/>
    <w:rsid w:val="00105D20"/>
    <w:rsid w:val="00105EA7"/>
    <w:rsid w:val="00107A51"/>
    <w:rsid w:val="00110029"/>
    <w:rsid w:val="00110BC4"/>
    <w:rsid w:val="00110F95"/>
    <w:rsid w:val="001113B2"/>
    <w:rsid w:val="00112210"/>
    <w:rsid w:val="00112D3D"/>
    <w:rsid w:val="00114655"/>
    <w:rsid w:val="00116450"/>
    <w:rsid w:val="00121BB9"/>
    <w:rsid w:val="00125CC2"/>
    <w:rsid w:val="001261A5"/>
    <w:rsid w:val="00126516"/>
    <w:rsid w:val="00126F4F"/>
    <w:rsid w:val="00133B3A"/>
    <w:rsid w:val="00134095"/>
    <w:rsid w:val="0013456B"/>
    <w:rsid w:val="001364BF"/>
    <w:rsid w:val="00136A24"/>
    <w:rsid w:val="00140DA1"/>
    <w:rsid w:val="001521AF"/>
    <w:rsid w:val="00153ECC"/>
    <w:rsid w:val="00154632"/>
    <w:rsid w:val="00154F97"/>
    <w:rsid w:val="00160593"/>
    <w:rsid w:val="0016379A"/>
    <w:rsid w:val="001658DB"/>
    <w:rsid w:val="00165C6C"/>
    <w:rsid w:val="001668D7"/>
    <w:rsid w:val="001705C1"/>
    <w:rsid w:val="0017315C"/>
    <w:rsid w:val="0017366C"/>
    <w:rsid w:val="0017523B"/>
    <w:rsid w:val="00177994"/>
    <w:rsid w:val="00181989"/>
    <w:rsid w:val="0018379B"/>
    <w:rsid w:val="001841C7"/>
    <w:rsid w:val="00190E32"/>
    <w:rsid w:val="00195AA3"/>
    <w:rsid w:val="001A242A"/>
    <w:rsid w:val="001A2784"/>
    <w:rsid w:val="001A3092"/>
    <w:rsid w:val="001A5826"/>
    <w:rsid w:val="001A5E3B"/>
    <w:rsid w:val="001A6D53"/>
    <w:rsid w:val="001A7915"/>
    <w:rsid w:val="001B1BDF"/>
    <w:rsid w:val="001B4469"/>
    <w:rsid w:val="001B4F97"/>
    <w:rsid w:val="001B6930"/>
    <w:rsid w:val="001C09F3"/>
    <w:rsid w:val="001C228A"/>
    <w:rsid w:val="001D1627"/>
    <w:rsid w:val="001D3C30"/>
    <w:rsid w:val="001D468B"/>
    <w:rsid w:val="001D48C0"/>
    <w:rsid w:val="001D633E"/>
    <w:rsid w:val="001E23CD"/>
    <w:rsid w:val="001E4F65"/>
    <w:rsid w:val="001E533F"/>
    <w:rsid w:val="001E5B05"/>
    <w:rsid w:val="001F2888"/>
    <w:rsid w:val="001F3798"/>
    <w:rsid w:val="001F45DD"/>
    <w:rsid w:val="001F4DCE"/>
    <w:rsid w:val="001F55C3"/>
    <w:rsid w:val="001F6C1F"/>
    <w:rsid w:val="00203C03"/>
    <w:rsid w:val="002059E7"/>
    <w:rsid w:val="00214E32"/>
    <w:rsid w:val="00221D2A"/>
    <w:rsid w:val="002252CF"/>
    <w:rsid w:val="00225865"/>
    <w:rsid w:val="002263B0"/>
    <w:rsid w:val="00227E26"/>
    <w:rsid w:val="00236C29"/>
    <w:rsid w:val="00240799"/>
    <w:rsid w:val="00240A9A"/>
    <w:rsid w:val="00241BF6"/>
    <w:rsid w:val="002437E6"/>
    <w:rsid w:val="002449A3"/>
    <w:rsid w:val="00244BD2"/>
    <w:rsid w:val="00247AA0"/>
    <w:rsid w:val="00247C8B"/>
    <w:rsid w:val="00247EE6"/>
    <w:rsid w:val="002509C6"/>
    <w:rsid w:val="00251AFB"/>
    <w:rsid w:val="00251F41"/>
    <w:rsid w:val="00252670"/>
    <w:rsid w:val="00252731"/>
    <w:rsid w:val="002566FF"/>
    <w:rsid w:val="002572E2"/>
    <w:rsid w:val="002607D7"/>
    <w:rsid w:val="002611E3"/>
    <w:rsid w:val="002630C1"/>
    <w:rsid w:val="00264F44"/>
    <w:rsid w:val="00265249"/>
    <w:rsid w:val="002712FE"/>
    <w:rsid w:val="00272021"/>
    <w:rsid w:val="00272DE0"/>
    <w:rsid w:val="00273270"/>
    <w:rsid w:val="002734F5"/>
    <w:rsid w:val="00274E70"/>
    <w:rsid w:val="0028036F"/>
    <w:rsid w:val="002805B9"/>
    <w:rsid w:val="00280E54"/>
    <w:rsid w:val="0028399A"/>
    <w:rsid w:val="00284CBB"/>
    <w:rsid w:val="0028525D"/>
    <w:rsid w:val="00292C7F"/>
    <w:rsid w:val="00295BD4"/>
    <w:rsid w:val="0029699C"/>
    <w:rsid w:val="00296E66"/>
    <w:rsid w:val="002A013D"/>
    <w:rsid w:val="002A1740"/>
    <w:rsid w:val="002A2FFD"/>
    <w:rsid w:val="002A3EB0"/>
    <w:rsid w:val="002B4588"/>
    <w:rsid w:val="002B588A"/>
    <w:rsid w:val="002B68A8"/>
    <w:rsid w:val="002C5961"/>
    <w:rsid w:val="002C7949"/>
    <w:rsid w:val="002D1741"/>
    <w:rsid w:val="002D484B"/>
    <w:rsid w:val="002D5BD8"/>
    <w:rsid w:val="002E0388"/>
    <w:rsid w:val="002E17DD"/>
    <w:rsid w:val="002E26FD"/>
    <w:rsid w:val="002F0AD1"/>
    <w:rsid w:val="002F0F04"/>
    <w:rsid w:val="002F113E"/>
    <w:rsid w:val="002F1CB8"/>
    <w:rsid w:val="002F3CA6"/>
    <w:rsid w:val="002F7AE3"/>
    <w:rsid w:val="00300F70"/>
    <w:rsid w:val="003010C8"/>
    <w:rsid w:val="00311C1B"/>
    <w:rsid w:val="00312E17"/>
    <w:rsid w:val="00313A8B"/>
    <w:rsid w:val="003151BA"/>
    <w:rsid w:val="00316164"/>
    <w:rsid w:val="003161E2"/>
    <w:rsid w:val="00323BBD"/>
    <w:rsid w:val="00324760"/>
    <w:rsid w:val="00324EC8"/>
    <w:rsid w:val="00326038"/>
    <w:rsid w:val="003265C0"/>
    <w:rsid w:val="0032689C"/>
    <w:rsid w:val="003268E1"/>
    <w:rsid w:val="0032785A"/>
    <w:rsid w:val="0033255C"/>
    <w:rsid w:val="00336438"/>
    <w:rsid w:val="003404DF"/>
    <w:rsid w:val="00350E0F"/>
    <w:rsid w:val="00361D10"/>
    <w:rsid w:val="00374441"/>
    <w:rsid w:val="00375F7E"/>
    <w:rsid w:val="00380155"/>
    <w:rsid w:val="0038089E"/>
    <w:rsid w:val="00383EBF"/>
    <w:rsid w:val="00385026"/>
    <w:rsid w:val="00385C2A"/>
    <w:rsid w:val="003908E1"/>
    <w:rsid w:val="00390B08"/>
    <w:rsid w:val="00395373"/>
    <w:rsid w:val="00395A1D"/>
    <w:rsid w:val="003A68BC"/>
    <w:rsid w:val="003B2CF9"/>
    <w:rsid w:val="003B71CD"/>
    <w:rsid w:val="003C0FA4"/>
    <w:rsid w:val="003C5768"/>
    <w:rsid w:val="003D1D6E"/>
    <w:rsid w:val="003E2D4C"/>
    <w:rsid w:val="003E595D"/>
    <w:rsid w:val="003E6A99"/>
    <w:rsid w:val="003E6F93"/>
    <w:rsid w:val="003F17AF"/>
    <w:rsid w:val="003F436F"/>
    <w:rsid w:val="003F6084"/>
    <w:rsid w:val="003F64A7"/>
    <w:rsid w:val="00400566"/>
    <w:rsid w:val="004020DB"/>
    <w:rsid w:val="004029E0"/>
    <w:rsid w:val="00403050"/>
    <w:rsid w:val="00405B4C"/>
    <w:rsid w:val="004111F1"/>
    <w:rsid w:val="004144E8"/>
    <w:rsid w:val="00415F55"/>
    <w:rsid w:val="0042007E"/>
    <w:rsid w:val="00420E29"/>
    <w:rsid w:val="004252D1"/>
    <w:rsid w:val="00425571"/>
    <w:rsid w:val="0043115D"/>
    <w:rsid w:val="00431A32"/>
    <w:rsid w:val="004341D3"/>
    <w:rsid w:val="00437733"/>
    <w:rsid w:val="00437C27"/>
    <w:rsid w:val="004404D3"/>
    <w:rsid w:val="0044146D"/>
    <w:rsid w:val="00442665"/>
    <w:rsid w:val="00443829"/>
    <w:rsid w:val="00447217"/>
    <w:rsid w:val="004506FB"/>
    <w:rsid w:val="00451D3F"/>
    <w:rsid w:val="00456291"/>
    <w:rsid w:val="00471B83"/>
    <w:rsid w:val="00472CC6"/>
    <w:rsid w:val="004804A4"/>
    <w:rsid w:val="0048577B"/>
    <w:rsid w:val="00490D21"/>
    <w:rsid w:val="004921AF"/>
    <w:rsid w:val="004922D9"/>
    <w:rsid w:val="00493EB4"/>
    <w:rsid w:val="004949FC"/>
    <w:rsid w:val="00496008"/>
    <w:rsid w:val="004A02A1"/>
    <w:rsid w:val="004A3311"/>
    <w:rsid w:val="004A43AE"/>
    <w:rsid w:val="004A43C4"/>
    <w:rsid w:val="004A561C"/>
    <w:rsid w:val="004A5861"/>
    <w:rsid w:val="004A5A52"/>
    <w:rsid w:val="004A71DC"/>
    <w:rsid w:val="004A7E45"/>
    <w:rsid w:val="004B08C7"/>
    <w:rsid w:val="004B5A01"/>
    <w:rsid w:val="004B66F2"/>
    <w:rsid w:val="004B6E7C"/>
    <w:rsid w:val="004B6F2C"/>
    <w:rsid w:val="004B7623"/>
    <w:rsid w:val="004C3219"/>
    <w:rsid w:val="004E20F0"/>
    <w:rsid w:val="004E2400"/>
    <w:rsid w:val="004E26E8"/>
    <w:rsid w:val="004E29DE"/>
    <w:rsid w:val="004E347B"/>
    <w:rsid w:val="004F14A4"/>
    <w:rsid w:val="004F390B"/>
    <w:rsid w:val="004F3AC4"/>
    <w:rsid w:val="004F73B5"/>
    <w:rsid w:val="00504189"/>
    <w:rsid w:val="005059D8"/>
    <w:rsid w:val="00506B4C"/>
    <w:rsid w:val="005073A0"/>
    <w:rsid w:val="00511861"/>
    <w:rsid w:val="00513254"/>
    <w:rsid w:val="00514B0E"/>
    <w:rsid w:val="00514E50"/>
    <w:rsid w:val="005221D8"/>
    <w:rsid w:val="00522436"/>
    <w:rsid w:val="0052376E"/>
    <w:rsid w:val="005249B4"/>
    <w:rsid w:val="00524D61"/>
    <w:rsid w:val="005308E1"/>
    <w:rsid w:val="00531EFD"/>
    <w:rsid w:val="00535A4B"/>
    <w:rsid w:val="0053614A"/>
    <w:rsid w:val="005425C5"/>
    <w:rsid w:val="005436FA"/>
    <w:rsid w:val="00544225"/>
    <w:rsid w:val="00544DCE"/>
    <w:rsid w:val="00546EC9"/>
    <w:rsid w:val="00552DD0"/>
    <w:rsid w:val="00556338"/>
    <w:rsid w:val="00560E5B"/>
    <w:rsid w:val="00570404"/>
    <w:rsid w:val="00571011"/>
    <w:rsid w:val="00572348"/>
    <w:rsid w:val="005743C1"/>
    <w:rsid w:val="005744B4"/>
    <w:rsid w:val="00576ED6"/>
    <w:rsid w:val="00580727"/>
    <w:rsid w:val="00583F10"/>
    <w:rsid w:val="00584CCB"/>
    <w:rsid w:val="00585B70"/>
    <w:rsid w:val="00585D6F"/>
    <w:rsid w:val="00591107"/>
    <w:rsid w:val="00591499"/>
    <w:rsid w:val="00591ADE"/>
    <w:rsid w:val="005923FB"/>
    <w:rsid w:val="00597B36"/>
    <w:rsid w:val="00597FD8"/>
    <w:rsid w:val="005A3BCD"/>
    <w:rsid w:val="005A589E"/>
    <w:rsid w:val="005A7CAE"/>
    <w:rsid w:val="005B0600"/>
    <w:rsid w:val="005B0D2C"/>
    <w:rsid w:val="005B221E"/>
    <w:rsid w:val="005B362E"/>
    <w:rsid w:val="005C4322"/>
    <w:rsid w:val="005C4718"/>
    <w:rsid w:val="005D018D"/>
    <w:rsid w:val="005D1243"/>
    <w:rsid w:val="005D37B1"/>
    <w:rsid w:val="005D4164"/>
    <w:rsid w:val="005D5F5B"/>
    <w:rsid w:val="005D6049"/>
    <w:rsid w:val="005E215F"/>
    <w:rsid w:val="005E77FC"/>
    <w:rsid w:val="005F20AB"/>
    <w:rsid w:val="00600269"/>
    <w:rsid w:val="00600BE6"/>
    <w:rsid w:val="00604BCC"/>
    <w:rsid w:val="00605430"/>
    <w:rsid w:val="0060606F"/>
    <w:rsid w:val="00606E8A"/>
    <w:rsid w:val="00607DEE"/>
    <w:rsid w:val="00610468"/>
    <w:rsid w:val="0061302C"/>
    <w:rsid w:val="00614859"/>
    <w:rsid w:val="006159CE"/>
    <w:rsid w:val="00617582"/>
    <w:rsid w:val="00617E5F"/>
    <w:rsid w:val="006201E9"/>
    <w:rsid w:val="006203BF"/>
    <w:rsid w:val="00621537"/>
    <w:rsid w:val="00624746"/>
    <w:rsid w:val="00626F45"/>
    <w:rsid w:val="006331AD"/>
    <w:rsid w:val="00634B7F"/>
    <w:rsid w:val="006351BF"/>
    <w:rsid w:val="00637835"/>
    <w:rsid w:val="0064298F"/>
    <w:rsid w:val="00642AE3"/>
    <w:rsid w:val="00642C14"/>
    <w:rsid w:val="006455AB"/>
    <w:rsid w:val="00646DD8"/>
    <w:rsid w:val="00652B0C"/>
    <w:rsid w:val="006537F2"/>
    <w:rsid w:val="00654C58"/>
    <w:rsid w:val="00654D7D"/>
    <w:rsid w:val="00655CD5"/>
    <w:rsid w:val="006578A6"/>
    <w:rsid w:val="00657A05"/>
    <w:rsid w:val="00662021"/>
    <w:rsid w:val="00662A10"/>
    <w:rsid w:val="006637BF"/>
    <w:rsid w:val="00667582"/>
    <w:rsid w:val="00670975"/>
    <w:rsid w:val="00671A3D"/>
    <w:rsid w:val="00673B78"/>
    <w:rsid w:val="00677370"/>
    <w:rsid w:val="00677F86"/>
    <w:rsid w:val="006804E7"/>
    <w:rsid w:val="00681A18"/>
    <w:rsid w:val="00691A90"/>
    <w:rsid w:val="006961B4"/>
    <w:rsid w:val="00697E71"/>
    <w:rsid w:val="006A1EB5"/>
    <w:rsid w:val="006A3110"/>
    <w:rsid w:val="006A558E"/>
    <w:rsid w:val="006A77D6"/>
    <w:rsid w:val="006B0786"/>
    <w:rsid w:val="006B0823"/>
    <w:rsid w:val="006B1870"/>
    <w:rsid w:val="006B216D"/>
    <w:rsid w:val="006B43D5"/>
    <w:rsid w:val="006B5AEA"/>
    <w:rsid w:val="006B6CD0"/>
    <w:rsid w:val="006C38C5"/>
    <w:rsid w:val="006C5647"/>
    <w:rsid w:val="006C61FD"/>
    <w:rsid w:val="006C6CB0"/>
    <w:rsid w:val="006D3081"/>
    <w:rsid w:val="006D55DD"/>
    <w:rsid w:val="006D58D6"/>
    <w:rsid w:val="006D7DB3"/>
    <w:rsid w:val="006E2C9A"/>
    <w:rsid w:val="006E6C2C"/>
    <w:rsid w:val="006F09C5"/>
    <w:rsid w:val="006F3148"/>
    <w:rsid w:val="006F32F6"/>
    <w:rsid w:val="006F336D"/>
    <w:rsid w:val="006F43A5"/>
    <w:rsid w:val="006F706A"/>
    <w:rsid w:val="00700D40"/>
    <w:rsid w:val="00702DE6"/>
    <w:rsid w:val="00711E9A"/>
    <w:rsid w:val="00711F37"/>
    <w:rsid w:val="00714454"/>
    <w:rsid w:val="007144E6"/>
    <w:rsid w:val="0072414C"/>
    <w:rsid w:val="0072732B"/>
    <w:rsid w:val="007306C6"/>
    <w:rsid w:val="0073140C"/>
    <w:rsid w:val="007315EF"/>
    <w:rsid w:val="00731D9A"/>
    <w:rsid w:val="00732DA9"/>
    <w:rsid w:val="007346A8"/>
    <w:rsid w:val="007368ED"/>
    <w:rsid w:val="00736F63"/>
    <w:rsid w:val="007403AE"/>
    <w:rsid w:val="00742463"/>
    <w:rsid w:val="00744D50"/>
    <w:rsid w:val="0074739F"/>
    <w:rsid w:val="00752813"/>
    <w:rsid w:val="00757E39"/>
    <w:rsid w:val="007606CC"/>
    <w:rsid w:val="00761D7D"/>
    <w:rsid w:val="00765222"/>
    <w:rsid w:val="00765960"/>
    <w:rsid w:val="0076621B"/>
    <w:rsid w:val="007665AF"/>
    <w:rsid w:val="00773CC3"/>
    <w:rsid w:val="00774DAF"/>
    <w:rsid w:val="0078258F"/>
    <w:rsid w:val="00783388"/>
    <w:rsid w:val="00783740"/>
    <w:rsid w:val="00784984"/>
    <w:rsid w:val="00787E50"/>
    <w:rsid w:val="007918CE"/>
    <w:rsid w:val="007952B5"/>
    <w:rsid w:val="007A0F11"/>
    <w:rsid w:val="007A3EC0"/>
    <w:rsid w:val="007B22F3"/>
    <w:rsid w:val="007B4885"/>
    <w:rsid w:val="007B5DC3"/>
    <w:rsid w:val="007B7311"/>
    <w:rsid w:val="007C1E71"/>
    <w:rsid w:val="007C4B08"/>
    <w:rsid w:val="007C661B"/>
    <w:rsid w:val="007D25C7"/>
    <w:rsid w:val="007D348E"/>
    <w:rsid w:val="007D3527"/>
    <w:rsid w:val="007D3F30"/>
    <w:rsid w:val="007D5AE2"/>
    <w:rsid w:val="007E4094"/>
    <w:rsid w:val="007E4586"/>
    <w:rsid w:val="007E6D37"/>
    <w:rsid w:val="007E7E73"/>
    <w:rsid w:val="007F107E"/>
    <w:rsid w:val="007F2F97"/>
    <w:rsid w:val="007F429C"/>
    <w:rsid w:val="007F6999"/>
    <w:rsid w:val="007F6E6D"/>
    <w:rsid w:val="0080678B"/>
    <w:rsid w:val="008108A3"/>
    <w:rsid w:val="00814902"/>
    <w:rsid w:val="00825158"/>
    <w:rsid w:val="008273BB"/>
    <w:rsid w:val="00830DC2"/>
    <w:rsid w:val="00831476"/>
    <w:rsid w:val="00833BD2"/>
    <w:rsid w:val="0083469B"/>
    <w:rsid w:val="00835B93"/>
    <w:rsid w:val="00837DEA"/>
    <w:rsid w:val="00841405"/>
    <w:rsid w:val="00855E6F"/>
    <w:rsid w:val="008612C6"/>
    <w:rsid w:val="0086229A"/>
    <w:rsid w:val="00863115"/>
    <w:rsid w:val="00863729"/>
    <w:rsid w:val="00863ABF"/>
    <w:rsid w:val="00863B43"/>
    <w:rsid w:val="00864E32"/>
    <w:rsid w:val="00867134"/>
    <w:rsid w:val="00867E4E"/>
    <w:rsid w:val="008727C8"/>
    <w:rsid w:val="00873B7F"/>
    <w:rsid w:val="008751F3"/>
    <w:rsid w:val="0088129F"/>
    <w:rsid w:val="00887D2F"/>
    <w:rsid w:val="00890862"/>
    <w:rsid w:val="00891562"/>
    <w:rsid w:val="008957DF"/>
    <w:rsid w:val="0089689E"/>
    <w:rsid w:val="008A0CE5"/>
    <w:rsid w:val="008A0F75"/>
    <w:rsid w:val="008A49E0"/>
    <w:rsid w:val="008A6CBA"/>
    <w:rsid w:val="008B0B47"/>
    <w:rsid w:val="008B1955"/>
    <w:rsid w:val="008B4119"/>
    <w:rsid w:val="008B6860"/>
    <w:rsid w:val="008C0820"/>
    <w:rsid w:val="008C611D"/>
    <w:rsid w:val="008D0156"/>
    <w:rsid w:val="008D356B"/>
    <w:rsid w:val="008E22D8"/>
    <w:rsid w:val="008E2797"/>
    <w:rsid w:val="008E3AC4"/>
    <w:rsid w:val="008E40D9"/>
    <w:rsid w:val="008F1343"/>
    <w:rsid w:val="008F57CF"/>
    <w:rsid w:val="008F5EDB"/>
    <w:rsid w:val="009048BF"/>
    <w:rsid w:val="00904EE1"/>
    <w:rsid w:val="00906B9B"/>
    <w:rsid w:val="00915E1A"/>
    <w:rsid w:val="00917D73"/>
    <w:rsid w:val="00920A0B"/>
    <w:rsid w:val="0092672A"/>
    <w:rsid w:val="009311FA"/>
    <w:rsid w:val="00931A2B"/>
    <w:rsid w:val="00932CB6"/>
    <w:rsid w:val="00935450"/>
    <w:rsid w:val="00937ADA"/>
    <w:rsid w:val="0094634A"/>
    <w:rsid w:val="00946485"/>
    <w:rsid w:val="00951850"/>
    <w:rsid w:val="00953302"/>
    <w:rsid w:val="00953353"/>
    <w:rsid w:val="009548AB"/>
    <w:rsid w:val="009552C4"/>
    <w:rsid w:val="00955B89"/>
    <w:rsid w:val="00956140"/>
    <w:rsid w:val="00957D66"/>
    <w:rsid w:val="00964034"/>
    <w:rsid w:val="00972057"/>
    <w:rsid w:val="009725AF"/>
    <w:rsid w:val="00983BA3"/>
    <w:rsid w:val="00983F6A"/>
    <w:rsid w:val="00984D04"/>
    <w:rsid w:val="00985549"/>
    <w:rsid w:val="00985B23"/>
    <w:rsid w:val="0099275E"/>
    <w:rsid w:val="009936DF"/>
    <w:rsid w:val="00993CF6"/>
    <w:rsid w:val="009A0557"/>
    <w:rsid w:val="009A0643"/>
    <w:rsid w:val="009A2787"/>
    <w:rsid w:val="009A6989"/>
    <w:rsid w:val="009B14B9"/>
    <w:rsid w:val="009B1F0C"/>
    <w:rsid w:val="009B48E6"/>
    <w:rsid w:val="009B56FD"/>
    <w:rsid w:val="009B5F3A"/>
    <w:rsid w:val="009C1721"/>
    <w:rsid w:val="009C2400"/>
    <w:rsid w:val="009C2C93"/>
    <w:rsid w:val="009C4467"/>
    <w:rsid w:val="009D2BC8"/>
    <w:rsid w:val="009D4BAD"/>
    <w:rsid w:val="009D4E41"/>
    <w:rsid w:val="009D5189"/>
    <w:rsid w:val="009D7B16"/>
    <w:rsid w:val="009E15FA"/>
    <w:rsid w:val="009E775F"/>
    <w:rsid w:val="009F1F8B"/>
    <w:rsid w:val="009F579D"/>
    <w:rsid w:val="009F7940"/>
    <w:rsid w:val="00A037DB"/>
    <w:rsid w:val="00A04088"/>
    <w:rsid w:val="00A04C01"/>
    <w:rsid w:val="00A06F80"/>
    <w:rsid w:val="00A07811"/>
    <w:rsid w:val="00A10654"/>
    <w:rsid w:val="00A231A0"/>
    <w:rsid w:val="00A232E5"/>
    <w:rsid w:val="00A3784B"/>
    <w:rsid w:val="00A410B3"/>
    <w:rsid w:val="00A41A7B"/>
    <w:rsid w:val="00A430FB"/>
    <w:rsid w:val="00A44604"/>
    <w:rsid w:val="00A44BE7"/>
    <w:rsid w:val="00A4539C"/>
    <w:rsid w:val="00A469D9"/>
    <w:rsid w:val="00A53C21"/>
    <w:rsid w:val="00A55979"/>
    <w:rsid w:val="00A55ECD"/>
    <w:rsid w:val="00A57465"/>
    <w:rsid w:val="00A62C44"/>
    <w:rsid w:val="00A63705"/>
    <w:rsid w:val="00A67904"/>
    <w:rsid w:val="00A71705"/>
    <w:rsid w:val="00A718C5"/>
    <w:rsid w:val="00A7374B"/>
    <w:rsid w:val="00A74432"/>
    <w:rsid w:val="00A77C9B"/>
    <w:rsid w:val="00A80E2E"/>
    <w:rsid w:val="00A82A4A"/>
    <w:rsid w:val="00A91BD0"/>
    <w:rsid w:val="00A9259E"/>
    <w:rsid w:val="00A96A1E"/>
    <w:rsid w:val="00AA1388"/>
    <w:rsid w:val="00AA1DFF"/>
    <w:rsid w:val="00AB0241"/>
    <w:rsid w:val="00AB1D85"/>
    <w:rsid w:val="00AB318F"/>
    <w:rsid w:val="00AB46CD"/>
    <w:rsid w:val="00AC14DB"/>
    <w:rsid w:val="00AC2285"/>
    <w:rsid w:val="00AC5460"/>
    <w:rsid w:val="00AD000E"/>
    <w:rsid w:val="00AD49BE"/>
    <w:rsid w:val="00AD5BC3"/>
    <w:rsid w:val="00AD6393"/>
    <w:rsid w:val="00AD7DE0"/>
    <w:rsid w:val="00AE0B28"/>
    <w:rsid w:val="00AE0D97"/>
    <w:rsid w:val="00AE196B"/>
    <w:rsid w:val="00AE2BE7"/>
    <w:rsid w:val="00AE3935"/>
    <w:rsid w:val="00AE480D"/>
    <w:rsid w:val="00AE5C17"/>
    <w:rsid w:val="00AE75DD"/>
    <w:rsid w:val="00AE7F4A"/>
    <w:rsid w:val="00AF0E07"/>
    <w:rsid w:val="00AF2E46"/>
    <w:rsid w:val="00AF2EC1"/>
    <w:rsid w:val="00AF3D08"/>
    <w:rsid w:val="00AF51B3"/>
    <w:rsid w:val="00AF5568"/>
    <w:rsid w:val="00B008A8"/>
    <w:rsid w:val="00B0223B"/>
    <w:rsid w:val="00B03CBE"/>
    <w:rsid w:val="00B07454"/>
    <w:rsid w:val="00B074A8"/>
    <w:rsid w:val="00B148BE"/>
    <w:rsid w:val="00B169B9"/>
    <w:rsid w:val="00B21016"/>
    <w:rsid w:val="00B262F1"/>
    <w:rsid w:val="00B26CC3"/>
    <w:rsid w:val="00B26F33"/>
    <w:rsid w:val="00B31E9A"/>
    <w:rsid w:val="00B34677"/>
    <w:rsid w:val="00B34A0C"/>
    <w:rsid w:val="00B371AB"/>
    <w:rsid w:val="00B40C40"/>
    <w:rsid w:val="00B410BD"/>
    <w:rsid w:val="00B41E1C"/>
    <w:rsid w:val="00B4357B"/>
    <w:rsid w:val="00B435E3"/>
    <w:rsid w:val="00B436CF"/>
    <w:rsid w:val="00B509D3"/>
    <w:rsid w:val="00B511BE"/>
    <w:rsid w:val="00B51908"/>
    <w:rsid w:val="00B55952"/>
    <w:rsid w:val="00B55D67"/>
    <w:rsid w:val="00B56E9E"/>
    <w:rsid w:val="00B60225"/>
    <w:rsid w:val="00B634AD"/>
    <w:rsid w:val="00B63675"/>
    <w:rsid w:val="00B71123"/>
    <w:rsid w:val="00B75671"/>
    <w:rsid w:val="00B75DD3"/>
    <w:rsid w:val="00B76624"/>
    <w:rsid w:val="00B77D60"/>
    <w:rsid w:val="00B817CB"/>
    <w:rsid w:val="00B8296B"/>
    <w:rsid w:val="00B83487"/>
    <w:rsid w:val="00B9307A"/>
    <w:rsid w:val="00B95D59"/>
    <w:rsid w:val="00B960EF"/>
    <w:rsid w:val="00B963CC"/>
    <w:rsid w:val="00B96DE7"/>
    <w:rsid w:val="00B97721"/>
    <w:rsid w:val="00BA47BB"/>
    <w:rsid w:val="00BA5E7C"/>
    <w:rsid w:val="00BA77F6"/>
    <w:rsid w:val="00BA799E"/>
    <w:rsid w:val="00BB19BC"/>
    <w:rsid w:val="00BB4377"/>
    <w:rsid w:val="00BB4671"/>
    <w:rsid w:val="00BC00C8"/>
    <w:rsid w:val="00BC10A8"/>
    <w:rsid w:val="00BC7E6E"/>
    <w:rsid w:val="00BD200C"/>
    <w:rsid w:val="00BD3EBF"/>
    <w:rsid w:val="00BD45EA"/>
    <w:rsid w:val="00BD4668"/>
    <w:rsid w:val="00BE2FA1"/>
    <w:rsid w:val="00BE364B"/>
    <w:rsid w:val="00BF04C2"/>
    <w:rsid w:val="00BF24F1"/>
    <w:rsid w:val="00BF322F"/>
    <w:rsid w:val="00BF3E45"/>
    <w:rsid w:val="00BF3F7D"/>
    <w:rsid w:val="00BF44FB"/>
    <w:rsid w:val="00BF4E39"/>
    <w:rsid w:val="00BF5EF6"/>
    <w:rsid w:val="00C00C8C"/>
    <w:rsid w:val="00C07CC1"/>
    <w:rsid w:val="00C07D12"/>
    <w:rsid w:val="00C113BA"/>
    <w:rsid w:val="00C11852"/>
    <w:rsid w:val="00C13780"/>
    <w:rsid w:val="00C147D2"/>
    <w:rsid w:val="00C306D8"/>
    <w:rsid w:val="00C40AE0"/>
    <w:rsid w:val="00C4479F"/>
    <w:rsid w:val="00C47772"/>
    <w:rsid w:val="00C50562"/>
    <w:rsid w:val="00C57E02"/>
    <w:rsid w:val="00C621BA"/>
    <w:rsid w:val="00C627F6"/>
    <w:rsid w:val="00C640C2"/>
    <w:rsid w:val="00C65B4F"/>
    <w:rsid w:val="00C66D23"/>
    <w:rsid w:val="00C70625"/>
    <w:rsid w:val="00C70F63"/>
    <w:rsid w:val="00C713AB"/>
    <w:rsid w:val="00C73A7A"/>
    <w:rsid w:val="00C76566"/>
    <w:rsid w:val="00C80CC3"/>
    <w:rsid w:val="00C855DA"/>
    <w:rsid w:val="00C85AB2"/>
    <w:rsid w:val="00C87834"/>
    <w:rsid w:val="00C87CC4"/>
    <w:rsid w:val="00C92D5D"/>
    <w:rsid w:val="00C93078"/>
    <w:rsid w:val="00C96053"/>
    <w:rsid w:val="00C97786"/>
    <w:rsid w:val="00CA3A97"/>
    <w:rsid w:val="00CA534F"/>
    <w:rsid w:val="00CA5CD2"/>
    <w:rsid w:val="00CA72AF"/>
    <w:rsid w:val="00CB0325"/>
    <w:rsid w:val="00CB1699"/>
    <w:rsid w:val="00CC164D"/>
    <w:rsid w:val="00CC305C"/>
    <w:rsid w:val="00CC6E13"/>
    <w:rsid w:val="00CC7A7C"/>
    <w:rsid w:val="00CD0728"/>
    <w:rsid w:val="00CD28D2"/>
    <w:rsid w:val="00CD44F9"/>
    <w:rsid w:val="00CD4738"/>
    <w:rsid w:val="00CD7B1B"/>
    <w:rsid w:val="00CE0A7F"/>
    <w:rsid w:val="00CE0E19"/>
    <w:rsid w:val="00CE2DE9"/>
    <w:rsid w:val="00CE5A9B"/>
    <w:rsid w:val="00CE6846"/>
    <w:rsid w:val="00CE7640"/>
    <w:rsid w:val="00CF31E9"/>
    <w:rsid w:val="00CF49E0"/>
    <w:rsid w:val="00CF6F3A"/>
    <w:rsid w:val="00D01249"/>
    <w:rsid w:val="00D05478"/>
    <w:rsid w:val="00D066C0"/>
    <w:rsid w:val="00D06F75"/>
    <w:rsid w:val="00D11E06"/>
    <w:rsid w:val="00D13000"/>
    <w:rsid w:val="00D1319D"/>
    <w:rsid w:val="00D15A7E"/>
    <w:rsid w:val="00D20606"/>
    <w:rsid w:val="00D21D69"/>
    <w:rsid w:val="00D220DD"/>
    <w:rsid w:val="00D2387F"/>
    <w:rsid w:val="00D25BD9"/>
    <w:rsid w:val="00D27FDB"/>
    <w:rsid w:val="00D30662"/>
    <w:rsid w:val="00D31EA2"/>
    <w:rsid w:val="00D32946"/>
    <w:rsid w:val="00D33BFE"/>
    <w:rsid w:val="00D35559"/>
    <w:rsid w:val="00D47317"/>
    <w:rsid w:val="00D473F2"/>
    <w:rsid w:val="00D47C44"/>
    <w:rsid w:val="00D504D2"/>
    <w:rsid w:val="00D5641F"/>
    <w:rsid w:val="00D625DB"/>
    <w:rsid w:val="00D62F4A"/>
    <w:rsid w:val="00D63154"/>
    <w:rsid w:val="00D63167"/>
    <w:rsid w:val="00D641BD"/>
    <w:rsid w:val="00D64647"/>
    <w:rsid w:val="00D661F0"/>
    <w:rsid w:val="00D66E66"/>
    <w:rsid w:val="00D70F00"/>
    <w:rsid w:val="00D73EBE"/>
    <w:rsid w:val="00D74563"/>
    <w:rsid w:val="00D8122F"/>
    <w:rsid w:val="00D867BD"/>
    <w:rsid w:val="00D91CE3"/>
    <w:rsid w:val="00D931AE"/>
    <w:rsid w:val="00D93EE2"/>
    <w:rsid w:val="00D94CDC"/>
    <w:rsid w:val="00DA0176"/>
    <w:rsid w:val="00DA09C7"/>
    <w:rsid w:val="00DA2703"/>
    <w:rsid w:val="00DA328A"/>
    <w:rsid w:val="00DB3741"/>
    <w:rsid w:val="00DB42CF"/>
    <w:rsid w:val="00DB5041"/>
    <w:rsid w:val="00DB62C1"/>
    <w:rsid w:val="00DB6334"/>
    <w:rsid w:val="00DB7970"/>
    <w:rsid w:val="00DC371F"/>
    <w:rsid w:val="00DD0CB9"/>
    <w:rsid w:val="00DD0CDF"/>
    <w:rsid w:val="00DE215E"/>
    <w:rsid w:val="00DE2F9F"/>
    <w:rsid w:val="00DE440D"/>
    <w:rsid w:val="00DF14F3"/>
    <w:rsid w:val="00DF4520"/>
    <w:rsid w:val="00DF6F82"/>
    <w:rsid w:val="00E01C27"/>
    <w:rsid w:val="00E0429F"/>
    <w:rsid w:val="00E05639"/>
    <w:rsid w:val="00E0632C"/>
    <w:rsid w:val="00E14037"/>
    <w:rsid w:val="00E151BD"/>
    <w:rsid w:val="00E167ED"/>
    <w:rsid w:val="00E21B20"/>
    <w:rsid w:val="00E2275A"/>
    <w:rsid w:val="00E248E7"/>
    <w:rsid w:val="00E30436"/>
    <w:rsid w:val="00E331E3"/>
    <w:rsid w:val="00E34AAF"/>
    <w:rsid w:val="00E36261"/>
    <w:rsid w:val="00E36C64"/>
    <w:rsid w:val="00E37322"/>
    <w:rsid w:val="00E37805"/>
    <w:rsid w:val="00E43BB7"/>
    <w:rsid w:val="00E4433C"/>
    <w:rsid w:val="00E461DA"/>
    <w:rsid w:val="00E50AA9"/>
    <w:rsid w:val="00E51ADA"/>
    <w:rsid w:val="00E53B0E"/>
    <w:rsid w:val="00E54227"/>
    <w:rsid w:val="00E5434D"/>
    <w:rsid w:val="00E5519F"/>
    <w:rsid w:val="00E554F2"/>
    <w:rsid w:val="00E55C40"/>
    <w:rsid w:val="00E65D34"/>
    <w:rsid w:val="00E668F9"/>
    <w:rsid w:val="00E73546"/>
    <w:rsid w:val="00E73BEC"/>
    <w:rsid w:val="00E75A63"/>
    <w:rsid w:val="00E76195"/>
    <w:rsid w:val="00E76A1D"/>
    <w:rsid w:val="00E7778A"/>
    <w:rsid w:val="00E80E6B"/>
    <w:rsid w:val="00E82E39"/>
    <w:rsid w:val="00E852EB"/>
    <w:rsid w:val="00E907E5"/>
    <w:rsid w:val="00EB203D"/>
    <w:rsid w:val="00EB3161"/>
    <w:rsid w:val="00EC0E1F"/>
    <w:rsid w:val="00EC2DB0"/>
    <w:rsid w:val="00EC3246"/>
    <w:rsid w:val="00EC58A3"/>
    <w:rsid w:val="00ED3267"/>
    <w:rsid w:val="00ED4F8D"/>
    <w:rsid w:val="00ED70C4"/>
    <w:rsid w:val="00EE2B10"/>
    <w:rsid w:val="00EE55BA"/>
    <w:rsid w:val="00EF5EDD"/>
    <w:rsid w:val="00EF6993"/>
    <w:rsid w:val="00EF6B46"/>
    <w:rsid w:val="00EF6FC8"/>
    <w:rsid w:val="00F04C89"/>
    <w:rsid w:val="00F0640D"/>
    <w:rsid w:val="00F06B7F"/>
    <w:rsid w:val="00F12757"/>
    <w:rsid w:val="00F12859"/>
    <w:rsid w:val="00F152B7"/>
    <w:rsid w:val="00F17A66"/>
    <w:rsid w:val="00F206FD"/>
    <w:rsid w:val="00F21EFF"/>
    <w:rsid w:val="00F22B6F"/>
    <w:rsid w:val="00F270A8"/>
    <w:rsid w:val="00F27476"/>
    <w:rsid w:val="00F32981"/>
    <w:rsid w:val="00F32D6C"/>
    <w:rsid w:val="00F33248"/>
    <w:rsid w:val="00F36AF4"/>
    <w:rsid w:val="00F46296"/>
    <w:rsid w:val="00F47A8C"/>
    <w:rsid w:val="00F52BC9"/>
    <w:rsid w:val="00F53DA0"/>
    <w:rsid w:val="00F55534"/>
    <w:rsid w:val="00F57229"/>
    <w:rsid w:val="00F5780C"/>
    <w:rsid w:val="00F57819"/>
    <w:rsid w:val="00F60B4E"/>
    <w:rsid w:val="00F6485E"/>
    <w:rsid w:val="00F6535C"/>
    <w:rsid w:val="00F673FD"/>
    <w:rsid w:val="00F707E3"/>
    <w:rsid w:val="00F75C1A"/>
    <w:rsid w:val="00F76E06"/>
    <w:rsid w:val="00F771AD"/>
    <w:rsid w:val="00F83461"/>
    <w:rsid w:val="00F83ED7"/>
    <w:rsid w:val="00F85568"/>
    <w:rsid w:val="00F8697B"/>
    <w:rsid w:val="00F95DAF"/>
    <w:rsid w:val="00F9622F"/>
    <w:rsid w:val="00FA06CF"/>
    <w:rsid w:val="00FA4565"/>
    <w:rsid w:val="00FA524B"/>
    <w:rsid w:val="00FA5E74"/>
    <w:rsid w:val="00FA62D8"/>
    <w:rsid w:val="00FA7B33"/>
    <w:rsid w:val="00FA7BFB"/>
    <w:rsid w:val="00FB0003"/>
    <w:rsid w:val="00FB11F9"/>
    <w:rsid w:val="00FB281B"/>
    <w:rsid w:val="00FB3B3D"/>
    <w:rsid w:val="00FB5777"/>
    <w:rsid w:val="00FC04A9"/>
    <w:rsid w:val="00FC04FC"/>
    <w:rsid w:val="00FC2BF1"/>
    <w:rsid w:val="00FD0E3C"/>
    <w:rsid w:val="00FD2431"/>
    <w:rsid w:val="00FD6013"/>
    <w:rsid w:val="00FD7187"/>
    <w:rsid w:val="00FD78AD"/>
    <w:rsid w:val="00FE00BF"/>
    <w:rsid w:val="00FE0A3E"/>
    <w:rsid w:val="00FE25F2"/>
    <w:rsid w:val="00FE2DCA"/>
    <w:rsid w:val="00FE5729"/>
    <w:rsid w:val="00FF35D1"/>
    <w:rsid w:val="00FF4044"/>
    <w:rsid w:val="00FF4FA4"/>
    <w:rsid w:val="00FF70A9"/>
    <w:rsid w:val="00FF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739569"/>
  <w15:chartTrackingRefBased/>
  <w15:docId w15:val="{7583F1DF-9102-4C79-A4D7-7DA82000F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Theme="minorHAnsi" w:hAnsi="Georgia" w:cstheme="minorBidi"/>
        <w:lang w:val="da-DK" w:eastAsia="en-US" w:bidi="ar-SA"/>
      </w:rPr>
    </w:rPrDefault>
    <w:pPrDefault>
      <w:pPr>
        <w:spacing w:line="260" w:lineRule="atLeast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2" w:qFormat="1"/>
    <w:lsdException w:name="heading 2" w:semiHidden="1" w:uiPriority="5" w:unhideWhenUsed="1" w:qFormat="1"/>
    <w:lsdException w:name="heading 3" w:semiHidden="1" w:uiPriority="5" w:unhideWhenUsed="1"/>
    <w:lsdException w:name="heading 4" w:semiHidden="1" w:uiPriority="5" w:unhideWhenUsed="1"/>
    <w:lsdException w:name="heading 5" w:semiHidden="1" w:uiPriority="5" w:unhideWhenUsed="1"/>
    <w:lsdException w:name="heading 6" w:semiHidden="1" w:uiPriority="5" w:unhideWhenUsed="1"/>
    <w:lsdException w:name="heading 7" w:semiHidden="1" w:uiPriority="5" w:unhideWhenUsed="1"/>
    <w:lsdException w:name="heading 8" w:semiHidden="1" w:uiPriority="5" w:unhideWhenUsed="1"/>
    <w:lsdException w:name="heading 9" w:semiHidden="1" w:uiPriority="4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40" w:unhideWhenUsed="1"/>
    <w:lsdException w:name="toc 5" w:semiHidden="1" w:uiPriority="40" w:unhideWhenUsed="1"/>
    <w:lsdException w:name="toc 6" w:semiHidden="1" w:uiPriority="40" w:unhideWhenUsed="1"/>
    <w:lsdException w:name="toc 7" w:semiHidden="1" w:uiPriority="40" w:unhideWhenUsed="1"/>
    <w:lsdException w:name="toc 8" w:semiHidden="1" w:uiPriority="40" w:unhideWhenUsed="1"/>
    <w:lsdException w:name="toc 9" w:semiHidden="1" w:uiPriority="40" w:unhideWhenUsed="1"/>
    <w:lsdException w:name="Normal Indent" w:semiHidden="1" w:unhideWhenUsed="1"/>
    <w:lsdException w:name="footnote text" w:uiPriority="11"/>
    <w:lsdException w:name="annotation text" w:semiHidden="1" w:unhideWhenUsed="1"/>
    <w:lsdException w:name="header" w:uiPriority="7"/>
    <w:lsdException w:name="index heading" w:semiHidden="1" w:unhideWhenUsed="1"/>
    <w:lsdException w:name="caption" w:uiPriority="1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11"/>
    <w:lsdException w:name="annotation reference" w:semiHidden="1" w:unhideWhenUsed="1"/>
    <w:lsdException w:name="line number" w:semiHidden="1" w:unhideWhenUsed="1"/>
    <w:lsdException w:name="page number" w:semiHidden="1" w:uiPriority="11" w:unhideWhenUsed="1"/>
    <w:lsdException w:name="endnote reference" w:uiPriority="11"/>
    <w:lsdException w:name="endnote text" w:uiPriority="1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qFormat="1"/>
    <w:lsdException w:name="List Number" w:uiPriority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iPriority="1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iPriority="11"/>
    <w:lsdException w:name="Strong" w:uiPriority="11"/>
    <w:lsdException w:name="Emphasis" w:uiPriority="1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1"/>
    <w:lsdException w:name="Quote" w:uiPriority="11"/>
    <w:lsdException w:name="Intense Quote" w:uiPriority="1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1"/>
    <w:lsdException w:name="Intense Emphasis" w:uiPriority="11"/>
    <w:lsdException w:name="Subtle Reference" w:uiPriority="11"/>
    <w:lsdException w:name="Intense Reference" w:uiPriority="11"/>
    <w:lsdException w:name="Book Title" w:uiPriority="11"/>
    <w:lsdException w:name="Bibliography" w:semiHidden="1" w:uiPriority="11" w:unhideWhenUsed="1"/>
    <w:lsdException w:name="TOC Heading" w:semiHidden="1" w:uiPriority="10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E215E"/>
    <w:rPr>
      <w:sz w:val="18"/>
      <w:lang w:val="en-GB"/>
    </w:rPr>
  </w:style>
  <w:style w:type="paragraph" w:styleId="Heading1">
    <w:name w:val="heading 1"/>
    <w:basedOn w:val="Normal"/>
    <w:next w:val="Normal"/>
    <w:link w:val="Heading1Char"/>
    <w:uiPriority w:val="1"/>
    <w:qFormat/>
    <w:rsid w:val="00160593"/>
    <w:pPr>
      <w:keepNext/>
      <w:keepLines/>
      <w:numPr>
        <w:numId w:val="31"/>
      </w:numPr>
      <w:suppressAutoHyphens/>
      <w:contextualSpacing/>
      <w:outlineLvl w:val="0"/>
    </w:pPr>
    <w:rPr>
      <w:rFonts w:ascii="Arial Black" w:eastAsiaTheme="majorEastAsia" w:hAnsi="Arial Black" w:cstheme="majorBidi"/>
      <w:b/>
      <w:bCs/>
      <w:cap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160593"/>
    <w:pPr>
      <w:keepNext/>
      <w:keepLines/>
      <w:numPr>
        <w:ilvl w:val="1"/>
        <w:numId w:val="31"/>
      </w:numPr>
      <w:suppressAutoHyphens/>
      <w:outlineLvl w:val="1"/>
    </w:pPr>
    <w:rPr>
      <w:rFonts w:ascii="Arial Black" w:eastAsiaTheme="majorEastAsia" w:hAnsi="Arial Black" w:cstheme="majorBidi"/>
      <w:bCs/>
      <w:sz w:val="20"/>
      <w:szCs w:val="26"/>
    </w:rPr>
  </w:style>
  <w:style w:type="paragraph" w:styleId="Heading3">
    <w:name w:val="heading 3"/>
    <w:basedOn w:val="Normal"/>
    <w:next w:val="Normal"/>
    <w:link w:val="Heading3Char"/>
    <w:uiPriority w:val="1"/>
    <w:rsid w:val="00160593"/>
    <w:pPr>
      <w:keepNext/>
      <w:keepLines/>
      <w:numPr>
        <w:ilvl w:val="2"/>
        <w:numId w:val="31"/>
      </w:numPr>
      <w:suppressAutoHyphens/>
      <w:outlineLvl w:val="2"/>
    </w:pPr>
    <w:rPr>
      <w:rFonts w:eastAsiaTheme="majorEastAsia" w:cstheme="majorBidi"/>
      <w:bCs/>
      <w:i/>
      <w:sz w:val="20"/>
    </w:rPr>
  </w:style>
  <w:style w:type="paragraph" w:styleId="Heading4">
    <w:name w:val="heading 4"/>
    <w:basedOn w:val="Heading3"/>
    <w:next w:val="Normal"/>
    <w:link w:val="Heading4Char"/>
    <w:uiPriority w:val="1"/>
    <w:rsid w:val="00AE2BE7"/>
    <w:pPr>
      <w:numPr>
        <w:ilvl w:val="3"/>
        <w:numId w:val="0"/>
      </w:numPr>
      <w:outlineLvl w:val="3"/>
    </w:pPr>
  </w:style>
  <w:style w:type="paragraph" w:styleId="Heading5">
    <w:name w:val="heading 5"/>
    <w:basedOn w:val="Normal"/>
    <w:next w:val="Normal"/>
    <w:link w:val="Heading5Char"/>
    <w:uiPriority w:val="1"/>
    <w:semiHidden/>
    <w:rsid w:val="0001053B"/>
    <w:pPr>
      <w:keepNext/>
      <w:keepLines/>
      <w:numPr>
        <w:ilvl w:val="4"/>
        <w:numId w:val="3"/>
      </w:numPr>
      <w:suppressAutoHyphens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1"/>
    <w:semiHidden/>
    <w:rsid w:val="001841C7"/>
    <w:pPr>
      <w:keepNext/>
      <w:keepLines/>
      <w:numPr>
        <w:ilvl w:val="5"/>
        <w:numId w:val="3"/>
      </w:numPr>
      <w:outlineLvl w:val="5"/>
    </w:pPr>
    <w:rPr>
      <w:rFonts w:eastAsiaTheme="majorEastAsia" w:cstheme="majorBidi"/>
      <w:iCs/>
    </w:rPr>
  </w:style>
  <w:style w:type="paragraph" w:styleId="Heading7">
    <w:name w:val="heading 7"/>
    <w:basedOn w:val="Normal"/>
    <w:next w:val="Normal"/>
    <w:link w:val="Heading7Char"/>
    <w:uiPriority w:val="1"/>
    <w:semiHidden/>
    <w:rsid w:val="001841C7"/>
    <w:pPr>
      <w:keepNext/>
      <w:keepLines/>
      <w:numPr>
        <w:ilvl w:val="6"/>
        <w:numId w:val="3"/>
      </w:numPr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next w:val="Normal"/>
    <w:link w:val="Heading8Char"/>
    <w:uiPriority w:val="1"/>
    <w:semiHidden/>
    <w:rsid w:val="001841C7"/>
    <w:pPr>
      <w:keepNext/>
      <w:keepLines/>
      <w:numPr>
        <w:ilvl w:val="7"/>
        <w:numId w:val="3"/>
      </w:numPr>
      <w:outlineLvl w:val="7"/>
    </w:pPr>
    <w:rPr>
      <w:rFonts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1"/>
    <w:semiHidden/>
    <w:rsid w:val="0099275E"/>
    <w:pPr>
      <w:keepNext/>
      <w:keepLines/>
      <w:pageBreakBefore/>
      <w:numPr>
        <w:ilvl w:val="8"/>
        <w:numId w:val="3"/>
      </w:numPr>
      <w:ind w:hanging="2835"/>
      <w:outlineLvl w:val="8"/>
    </w:pPr>
    <w:rPr>
      <w:rFonts w:eastAsiaTheme="majorEastAsia" w:cstheme="majorBidi"/>
      <w:iCs/>
      <w:color w:val="FFFF00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1"/>
    <w:semiHidden/>
    <w:rsid w:val="001841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160593"/>
    <w:rPr>
      <w:rFonts w:ascii="Arial Black" w:eastAsiaTheme="majorEastAsia" w:hAnsi="Arial Black" w:cstheme="majorBidi"/>
      <w:b/>
      <w:bCs/>
      <w:caps/>
      <w:sz w:val="24"/>
      <w:szCs w:val="28"/>
      <w:lang w:val="en-GB"/>
    </w:rPr>
  </w:style>
  <w:style w:type="character" w:styleId="PlaceholderText">
    <w:name w:val="Placeholder Text"/>
    <w:basedOn w:val="DefaultParagraphFont"/>
    <w:uiPriority w:val="99"/>
    <w:semiHidden/>
    <w:rsid w:val="001841C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1C7"/>
    <w:pPr>
      <w:spacing w:line="240" w:lineRule="auto"/>
    </w:pPr>
    <w:rPr>
      <w:rFonts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1C7"/>
    <w:rPr>
      <w:rFonts w:ascii="Georgia" w:hAnsi="Georgia" w:cs="Tahoma"/>
      <w:sz w:val="20"/>
      <w:szCs w:val="16"/>
      <w:lang w:val="en-GB"/>
    </w:rPr>
  </w:style>
  <w:style w:type="character" w:customStyle="1" w:styleId="Heading2Char">
    <w:name w:val="Heading 2 Char"/>
    <w:basedOn w:val="DefaultParagraphFont"/>
    <w:link w:val="Heading2"/>
    <w:uiPriority w:val="1"/>
    <w:rsid w:val="00160593"/>
    <w:rPr>
      <w:rFonts w:ascii="Arial Black" w:eastAsiaTheme="majorEastAsia" w:hAnsi="Arial Black" w:cstheme="majorBidi"/>
      <w:bCs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1"/>
    <w:rsid w:val="00160593"/>
    <w:rPr>
      <w:rFonts w:eastAsiaTheme="majorEastAsia" w:cstheme="majorBidi"/>
      <w:bCs/>
      <w:i/>
      <w:lang w:val="en-GB"/>
    </w:rPr>
  </w:style>
  <w:style w:type="paragraph" w:styleId="Title">
    <w:name w:val="Title"/>
    <w:basedOn w:val="Normal"/>
    <w:next w:val="Normal"/>
    <w:link w:val="TitleChar"/>
    <w:uiPriority w:val="10"/>
    <w:semiHidden/>
    <w:rsid w:val="0001053B"/>
    <w:pPr>
      <w:suppressAutoHyphens/>
      <w:spacing w:line="640" w:lineRule="atLeast"/>
      <w:contextualSpacing/>
    </w:pPr>
    <w:rPr>
      <w:rFonts w:eastAsiaTheme="majorEastAsia" w:cstheme="majorBidi"/>
      <w:spacing w:val="5"/>
      <w:kern w:val="28"/>
      <w:sz w:val="60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01053B"/>
    <w:rPr>
      <w:rFonts w:ascii="Georgia" w:eastAsiaTheme="majorEastAsia" w:hAnsi="Georgia" w:cstheme="majorBidi"/>
      <w:spacing w:val="5"/>
      <w:kern w:val="28"/>
      <w:sz w:val="60"/>
      <w:szCs w:val="52"/>
      <w:lang w:val="en-GB"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1841C7"/>
    <w:pPr>
      <w:numPr>
        <w:ilvl w:val="1"/>
      </w:numPr>
      <w:spacing w:line="200" w:lineRule="exact"/>
    </w:pPr>
    <w:rPr>
      <w:rFonts w:eastAsiaTheme="majorEastAsia" w:cstheme="majorBidi"/>
      <w:iCs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1841C7"/>
    <w:rPr>
      <w:rFonts w:ascii="Georgia" w:eastAsiaTheme="majorEastAsia" w:hAnsi="Georgia" w:cstheme="majorBidi"/>
      <w:iCs/>
      <w:spacing w:val="15"/>
      <w:sz w:val="20"/>
      <w:szCs w:val="24"/>
      <w:lang w:val="en-GB"/>
    </w:rPr>
  </w:style>
  <w:style w:type="character" w:styleId="SubtleEmphasis">
    <w:name w:val="Subtle Emphasis"/>
    <w:basedOn w:val="DefaultParagraphFont"/>
    <w:uiPriority w:val="11"/>
    <w:semiHidden/>
    <w:rsid w:val="001841C7"/>
    <w:rPr>
      <w:rFonts w:ascii="Verdana" w:hAnsi="Verdana"/>
      <w:i/>
      <w:iCs/>
      <w:color w:val="auto"/>
      <w:sz w:val="18"/>
    </w:rPr>
  </w:style>
  <w:style w:type="character" w:styleId="Emphasis">
    <w:name w:val="Emphasis"/>
    <w:basedOn w:val="DefaultParagraphFont"/>
    <w:uiPriority w:val="11"/>
    <w:semiHidden/>
    <w:rsid w:val="001841C7"/>
    <w:rPr>
      <w:rFonts w:ascii="Verdana" w:hAnsi="Verdana"/>
      <w:i/>
      <w:iCs/>
      <w:sz w:val="18"/>
    </w:rPr>
  </w:style>
  <w:style w:type="character" w:styleId="IntenseEmphasis">
    <w:name w:val="Intense Emphasis"/>
    <w:basedOn w:val="DefaultParagraphFont"/>
    <w:uiPriority w:val="11"/>
    <w:semiHidden/>
    <w:rsid w:val="001841C7"/>
    <w:rPr>
      <w:rFonts w:ascii="Verdana" w:hAnsi="Verdana"/>
      <w:b/>
      <w:bCs/>
      <w:i/>
      <w:iCs/>
      <w:color w:val="auto"/>
      <w:sz w:val="18"/>
    </w:rPr>
  </w:style>
  <w:style w:type="character" w:styleId="Strong">
    <w:name w:val="Strong"/>
    <w:basedOn w:val="DefaultParagraphFont"/>
    <w:uiPriority w:val="11"/>
    <w:semiHidden/>
    <w:rsid w:val="001841C7"/>
    <w:rPr>
      <w:rFonts w:ascii="Verdana" w:hAnsi="Verdana"/>
      <w:b/>
      <w:bCs/>
      <w:sz w:val="18"/>
    </w:rPr>
  </w:style>
  <w:style w:type="paragraph" w:styleId="IntenseQuote">
    <w:name w:val="Intense Quote"/>
    <w:basedOn w:val="Normal"/>
    <w:next w:val="Normal"/>
    <w:link w:val="IntenseQuoteChar"/>
    <w:uiPriority w:val="11"/>
    <w:semiHidden/>
    <w:rsid w:val="001841C7"/>
    <w:pPr>
      <w:pBdr>
        <w:bottom w:val="single" w:sz="4" w:space="4" w:color="auto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11"/>
    <w:semiHidden/>
    <w:rsid w:val="001841C7"/>
    <w:rPr>
      <w:rFonts w:ascii="Georgia" w:hAnsi="Georgia"/>
      <w:b/>
      <w:bCs/>
      <w:i/>
      <w:iCs/>
      <w:sz w:val="20"/>
      <w:lang w:val="en-GB"/>
    </w:rPr>
  </w:style>
  <w:style w:type="character" w:styleId="SubtleReference">
    <w:name w:val="Subtle Reference"/>
    <w:basedOn w:val="DefaultParagraphFont"/>
    <w:uiPriority w:val="11"/>
    <w:semiHidden/>
    <w:rsid w:val="001841C7"/>
    <w:rPr>
      <w:rFonts w:ascii="Verdana" w:hAnsi="Verdana"/>
      <w:smallCaps/>
      <w:color w:val="auto"/>
      <w:sz w:val="18"/>
      <w:u w:val="single"/>
    </w:rPr>
  </w:style>
  <w:style w:type="character" w:styleId="IntenseReference">
    <w:name w:val="Intense Reference"/>
    <w:basedOn w:val="DefaultParagraphFont"/>
    <w:uiPriority w:val="11"/>
    <w:semiHidden/>
    <w:rsid w:val="001841C7"/>
    <w:rPr>
      <w:rFonts w:ascii="Verdana" w:hAnsi="Verdana"/>
      <w:b/>
      <w:bCs/>
      <w:smallCaps/>
      <w:color w:val="auto"/>
      <w:spacing w:val="5"/>
      <w:sz w:val="18"/>
      <w:u w:val="single"/>
    </w:rPr>
  </w:style>
  <w:style w:type="character" w:styleId="BookTitle">
    <w:name w:val="Book Title"/>
    <w:basedOn w:val="DefaultParagraphFont"/>
    <w:uiPriority w:val="11"/>
    <w:semiHidden/>
    <w:rsid w:val="001841C7"/>
    <w:rPr>
      <w:rFonts w:ascii="Verdana" w:hAnsi="Verdana"/>
      <w:b/>
      <w:bCs/>
      <w:smallCaps/>
      <w:spacing w:val="5"/>
      <w:sz w:val="18"/>
    </w:rPr>
  </w:style>
  <w:style w:type="paragraph" w:styleId="Caption">
    <w:name w:val="caption"/>
    <w:basedOn w:val="Normal"/>
    <w:next w:val="Normal"/>
    <w:uiPriority w:val="11"/>
    <w:semiHidden/>
    <w:rsid w:val="001841C7"/>
    <w:rPr>
      <w:b/>
      <w:bCs/>
      <w:szCs w:val="18"/>
    </w:rPr>
  </w:style>
  <w:style w:type="character" w:styleId="EndnoteReference">
    <w:name w:val="endnote reference"/>
    <w:basedOn w:val="DefaultParagraphFont"/>
    <w:uiPriority w:val="11"/>
    <w:semiHidden/>
    <w:rsid w:val="001841C7"/>
    <w:rPr>
      <w:rFonts w:ascii="Verdana" w:hAnsi="Verdana"/>
      <w:sz w:val="14"/>
      <w:vertAlign w:val="superscript"/>
    </w:rPr>
  </w:style>
  <w:style w:type="paragraph" w:styleId="EndnoteText">
    <w:name w:val="endnote text"/>
    <w:basedOn w:val="Normal"/>
    <w:link w:val="EndnoteTextChar"/>
    <w:uiPriority w:val="11"/>
    <w:semiHidden/>
    <w:rsid w:val="001841C7"/>
    <w:pPr>
      <w:spacing w:line="180" w:lineRule="atLeast"/>
    </w:pPr>
    <w:rPr>
      <w:sz w:val="14"/>
    </w:rPr>
  </w:style>
  <w:style w:type="character" w:customStyle="1" w:styleId="EndnoteTextChar">
    <w:name w:val="Endnote Text Char"/>
    <w:basedOn w:val="DefaultParagraphFont"/>
    <w:link w:val="EndnoteText"/>
    <w:uiPriority w:val="11"/>
    <w:semiHidden/>
    <w:rsid w:val="001841C7"/>
    <w:rPr>
      <w:rFonts w:ascii="Georgia" w:hAnsi="Georgia"/>
      <w:sz w:val="14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1841C7"/>
    <w:pPr>
      <w:tabs>
        <w:tab w:val="center" w:pos="4819"/>
        <w:tab w:val="right" w:pos="9638"/>
      </w:tabs>
      <w:spacing w:line="200" w:lineRule="atLeast"/>
    </w:pPr>
  </w:style>
  <w:style w:type="character" w:customStyle="1" w:styleId="FooterChar">
    <w:name w:val="Footer Char"/>
    <w:basedOn w:val="DefaultParagraphFont"/>
    <w:link w:val="Footer"/>
    <w:uiPriority w:val="99"/>
    <w:rsid w:val="001841C7"/>
    <w:rPr>
      <w:rFonts w:ascii="Georgia" w:hAnsi="Georgia"/>
      <w:sz w:val="20"/>
      <w:lang w:val="en-GB"/>
    </w:rPr>
  </w:style>
  <w:style w:type="character" w:styleId="FootnoteReference">
    <w:name w:val="footnote reference"/>
    <w:basedOn w:val="DefaultParagraphFont"/>
    <w:uiPriority w:val="11"/>
    <w:semiHidden/>
    <w:rsid w:val="00DE215E"/>
    <w:rPr>
      <w:rFonts w:ascii="Georgia" w:hAnsi="Georgia"/>
      <w:sz w:val="14"/>
      <w:vertAlign w:val="superscript"/>
    </w:rPr>
  </w:style>
  <w:style w:type="paragraph" w:styleId="FootnoteText">
    <w:name w:val="footnote text"/>
    <w:basedOn w:val="Normal"/>
    <w:link w:val="FootnoteTextChar"/>
    <w:uiPriority w:val="11"/>
    <w:semiHidden/>
    <w:rsid w:val="00DE215E"/>
    <w:pPr>
      <w:spacing w:line="200" w:lineRule="atLeast"/>
      <w:ind w:left="284" w:hanging="284"/>
    </w:pPr>
    <w:rPr>
      <w:sz w:val="14"/>
    </w:rPr>
  </w:style>
  <w:style w:type="character" w:customStyle="1" w:styleId="FootnoteTextChar">
    <w:name w:val="Footnote Text Char"/>
    <w:basedOn w:val="DefaultParagraphFont"/>
    <w:link w:val="FootnoteText"/>
    <w:uiPriority w:val="11"/>
    <w:semiHidden/>
    <w:rsid w:val="00DE215E"/>
    <w:rPr>
      <w:sz w:val="14"/>
      <w:lang w:val="en-GB"/>
    </w:rPr>
  </w:style>
  <w:style w:type="paragraph" w:styleId="Header">
    <w:name w:val="header"/>
    <w:basedOn w:val="Normal"/>
    <w:link w:val="HeaderChar"/>
    <w:uiPriority w:val="7"/>
    <w:semiHidden/>
    <w:rsid w:val="001841C7"/>
    <w:pPr>
      <w:tabs>
        <w:tab w:val="center" w:pos="4819"/>
        <w:tab w:val="right" w:pos="9638"/>
      </w:tabs>
      <w:spacing w:line="180" w:lineRule="atLeast"/>
      <w:ind w:right="7258"/>
    </w:pPr>
    <w:rPr>
      <w:sz w:val="14"/>
    </w:rPr>
  </w:style>
  <w:style w:type="character" w:customStyle="1" w:styleId="HeaderChar">
    <w:name w:val="Header Char"/>
    <w:basedOn w:val="DefaultParagraphFont"/>
    <w:link w:val="Header"/>
    <w:uiPriority w:val="7"/>
    <w:semiHidden/>
    <w:rsid w:val="001841C7"/>
    <w:rPr>
      <w:rFonts w:ascii="Georgia" w:hAnsi="Georgia"/>
      <w:sz w:val="14"/>
      <w:lang w:val="en-GB"/>
    </w:rPr>
  </w:style>
  <w:style w:type="paragraph" w:styleId="ListBullet">
    <w:name w:val="List Bullet"/>
    <w:basedOn w:val="Normal"/>
    <w:uiPriority w:val="2"/>
    <w:qFormat/>
    <w:rsid w:val="001841C7"/>
    <w:pPr>
      <w:numPr>
        <w:numId w:val="10"/>
      </w:numPr>
      <w:spacing w:before="200"/>
      <w:contextualSpacing/>
    </w:pPr>
  </w:style>
  <w:style w:type="paragraph" w:styleId="ListNumber">
    <w:name w:val="List Number"/>
    <w:basedOn w:val="Normal"/>
    <w:uiPriority w:val="2"/>
    <w:qFormat/>
    <w:rsid w:val="001841C7"/>
    <w:pPr>
      <w:numPr>
        <w:numId w:val="6"/>
      </w:numPr>
      <w:spacing w:before="200"/>
      <w:contextualSpacing/>
    </w:pPr>
  </w:style>
  <w:style w:type="paragraph" w:styleId="TOC1">
    <w:name w:val="toc 1"/>
    <w:basedOn w:val="Normal"/>
    <w:next w:val="Normal"/>
    <w:uiPriority w:val="39"/>
    <w:rsid w:val="00AC14DB"/>
    <w:pPr>
      <w:tabs>
        <w:tab w:val="left" w:pos="1985"/>
        <w:tab w:val="right" w:pos="7938"/>
      </w:tabs>
      <w:spacing w:before="440"/>
      <w:ind w:left="2382" w:hanging="397"/>
    </w:pPr>
    <w:rPr>
      <w:rFonts w:ascii="Century Gothic" w:hAnsi="Century Gothic"/>
      <w:b/>
      <w:sz w:val="22"/>
    </w:rPr>
  </w:style>
  <w:style w:type="paragraph" w:styleId="TOC2">
    <w:name w:val="toc 2"/>
    <w:basedOn w:val="Normal"/>
    <w:next w:val="Normal"/>
    <w:uiPriority w:val="39"/>
    <w:rsid w:val="007306C6"/>
    <w:pPr>
      <w:numPr>
        <w:numId w:val="24"/>
      </w:numPr>
      <w:tabs>
        <w:tab w:val="left" w:pos="1985"/>
        <w:tab w:val="right" w:pos="7938"/>
      </w:tabs>
      <w:spacing w:before="440"/>
    </w:pPr>
    <w:rPr>
      <w:rFonts w:ascii="Century Gothic" w:hAnsi="Century Gothic"/>
      <w:b/>
      <w:sz w:val="22"/>
    </w:rPr>
  </w:style>
  <w:style w:type="paragraph" w:styleId="TOC3">
    <w:name w:val="toc 3"/>
    <w:basedOn w:val="TOC2"/>
    <w:next w:val="Normal"/>
    <w:uiPriority w:val="39"/>
    <w:rsid w:val="007306C6"/>
    <w:pPr>
      <w:numPr>
        <w:ilvl w:val="1"/>
      </w:numPr>
    </w:pPr>
    <w:rPr>
      <w:b w:val="0"/>
      <w:noProof/>
    </w:rPr>
  </w:style>
  <w:style w:type="paragraph" w:styleId="TOC4">
    <w:name w:val="toc 4"/>
    <w:basedOn w:val="TOC3"/>
    <w:next w:val="Normal"/>
    <w:uiPriority w:val="40"/>
    <w:semiHidden/>
    <w:rsid w:val="001841C7"/>
  </w:style>
  <w:style w:type="paragraph" w:styleId="TOC5">
    <w:name w:val="toc 5"/>
    <w:basedOn w:val="TOC4"/>
    <w:next w:val="Normal"/>
    <w:uiPriority w:val="40"/>
    <w:semiHidden/>
    <w:rsid w:val="001841C7"/>
  </w:style>
  <w:style w:type="paragraph" w:styleId="TOC6">
    <w:name w:val="toc 6"/>
    <w:basedOn w:val="TOC5"/>
    <w:next w:val="Normal"/>
    <w:uiPriority w:val="40"/>
    <w:semiHidden/>
    <w:rsid w:val="001841C7"/>
  </w:style>
  <w:style w:type="paragraph" w:styleId="TOC7">
    <w:name w:val="toc 7"/>
    <w:basedOn w:val="TOC6"/>
    <w:next w:val="Normal"/>
    <w:uiPriority w:val="40"/>
    <w:semiHidden/>
    <w:rsid w:val="001841C7"/>
  </w:style>
  <w:style w:type="paragraph" w:styleId="TOC8">
    <w:name w:val="toc 8"/>
    <w:basedOn w:val="TOC7"/>
    <w:next w:val="Normal"/>
    <w:uiPriority w:val="40"/>
    <w:semiHidden/>
    <w:rsid w:val="001841C7"/>
  </w:style>
  <w:style w:type="paragraph" w:styleId="TOC9">
    <w:name w:val="toc 9"/>
    <w:basedOn w:val="TOC8"/>
    <w:next w:val="Normal"/>
    <w:uiPriority w:val="40"/>
    <w:semiHidden/>
    <w:rsid w:val="001841C7"/>
  </w:style>
  <w:style w:type="paragraph" w:styleId="TOCHeading">
    <w:name w:val="TOC Heading"/>
    <w:next w:val="Heading-Subheader"/>
    <w:uiPriority w:val="10"/>
    <w:semiHidden/>
    <w:rsid w:val="002E0388"/>
    <w:pPr>
      <w:spacing w:line="280" w:lineRule="atLeast"/>
      <w:contextualSpacing/>
    </w:pPr>
    <w:rPr>
      <w:rFonts w:ascii="Arial Black" w:eastAsiaTheme="majorEastAsia" w:hAnsi="Arial Black" w:cstheme="majorBidi"/>
      <w:bCs/>
      <w:caps/>
      <w:sz w:val="32"/>
      <w:szCs w:val="28"/>
      <w:lang w:val="en-GB"/>
    </w:rPr>
  </w:style>
  <w:style w:type="paragraph" w:styleId="BlockText">
    <w:name w:val="Block Text"/>
    <w:basedOn w:val="Normal"/>
    <w:uiPriority w:val="99"/>
    <w:semiHidden/>
    <w:unhideWhenUsed/>
    <w:rsid w:val="001841C7"/>
    <w:pPr>
      <w:pBdr>
        <w:top w:val="single" w:sz="2" w:space="10" w:color="auto"/>
        <w:left w:val="single" w:sz="2" w:space="10" w:color="auto"/>
        <w:bottom w:val="single" w:sz="2" w:space="10" w:color="auto"/>
        <w:right w:val="single" w:sz="2" w:space="10" w:color="auto"/>
      </w:pBdr>
      <w:ind w:left="1152" w:right="1152"/>
    </w:pPr>
    <w:rPr>
      <w:rFonts w:eastAsiaTheme="minorEastAsia"/>
      <w:i/>
      <w:iCs/>
    </w:rPr>
  </w:style>
  <w:style w:type="paragraph" w:styleId="ListBullet2">
    <w:name w:val="List Bullet 2"/>
    <w:basedOn w:val="Normal"/>
    <w:uiPriority w:val="99"/>
    <w:semiHidden/>
    <w:rsid w:val="001841C7"/>
    <w:pPr>
      <w:numPr>
        <w:numId w:val="4"/>
      </w:numPr>
      <w:contextualSpacing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841C7"/>
    <w:pPr>
      <w:spacing w:line="240" w:lineRule="auto"/>
    </w:pPr>
    <w:rPr>
      <w:b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841C7"/>
    <w:rPr>
      <w:rFonts w:ascii="Georgia" w:hAnsi="Georgia"/>
      <w:b/>
      <w:sz w:val="20"/>
      <w:lang w:val="en-GB"/>
    </w:rPr>
  </w:style>
  <w:style w:type="character" w:styleId="PageNumber">
    <w:name w:val="page number"/>
    <w:basedOn w:val="DefaultParagraphFont"/>
    <w:uiPriority w:val="11"/>
    <w:semiHidden/>
    <w:rsid w:val="001841C7"/>
    <w:rPr>
      <w:rFonts w:ascii="Verdana" w:hAnsi="Verdana"/>
      <w:sz w:val="18"/>
    </w:rPr>
  </w:style>
  <w:style w:type="paragraph" w:styleId="TOAHeading">
    <w:name w:val="toa heading"/>
    <w:basedOn w:val="Normal"/>
    <w:next w:val="Normal"/>
    <w:uiPriority w:val="99"/>
    <w:semiHidden/>
    <w:unhideWhenUsed/>
    <w:rsid w:val="001841C7"/>
    <w:pPr>
      <w:spacing w:line="320" w:lineRule="atLeast"/>
    </w:pPr>
    <w:rPr>
      <w:rFonts w:eastAsiaTheme="majorEastAsia" w:cstheme="majorBidi"/>
      <w:b/>
      <w:bCs/>
      <w:sz w:val="24"/>
      <w:szCs w:val="24"/>
    </w:rPr>
  </w:style>
  <w:style w:type="paragraph" w:styleId="TableofFigures">
    <w:name w:val="table of figures"/>
    <w:basedOn w:val="Normal"/>
    <w:next w:val="Normal"/>
    <w:uiPriority w:val="99"/>
    <w:rsid w:val="00E4433C"/>
    <w:pPr>
      <w:spacing w:before="440"/>
      <w:ind w:left="1985"/>
    </w:pPr>
    <w:rPr>
      <w:rFonts w:ascii="Century Gothic" w:hAnsi="Century Gothic"/>
      <w:b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841C7"/>
    <w:pPr>
      <w:keepNext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841C7"/>
    <w:rPr>
      <w:rFonts w:ascii="Georgia" w:hAnsi="Georgia"/>
      <w:sz w:val="20"/>
      <w:lang w:val="en-GB"/>
    </w:rPr>
  </w:style>
  <w:style w:type="paragraph" w:styleId="Date">
    <w:name w:val="Date"/>
    <w:basedOn w:val="Normal"/>
    <w:next w:val="Normal"/>
    <w:link w:val="DateChar"/>
    <w:uiPriority w:val="11"/>
    <w:semiHidden/>
    <w:rsid w:val="001841C7"/>
  </w:style>
  <w:style w:type="character" w:customStyle="1" w:styleId="DateChar">
    <w:name w:val="Date Char"/>
    <w:basedOn w:val="DefaultParagraphFont"/>
    <w:link w:val="Date"/>
    <w:uiPriority w:val="11"/>
    <w:semiHidden/>
    <w:rsid w:val="001841C7"/>
    <w:rPr>
      <w:rFonts w:ascii="Georgia" w:hAnsi="Georgia"/>
      <w:sz w:val="20"/>
      <w:lang w:val="en-GB"/>
    </w:rPr>
  </w:style>
  <w:style w:type="paragraph" w:styleId="Quote">
    <w:name w:val="Quote"/>
    <w:basedOn w:val="Normal"/>
    <w:next w:val="Normal"/>
    <w:link w:val="QuoteChar"/>
    <w:uiPriority w:val="11"/>
    <w:semiHidden/>
    <w:rsid w:val="001841C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11"/>
    <w:semiHidden/>
    <w:rsid w:val="001841C7"/>
    <w:rPr>
      <w:rFonts w:ascii="Georgia" w:hAnsi="Georgia"/>
      <w:i/>
      <w:iCs/>
      <w:color w:val="000000" w:themeColor="text1"/>
      <w:sz w:val="20"/>
      <w:lang w:val="en-GB"/>
    </w:rPr>
  </w:style>
  <w:style w:type="paragraph" w:customStyle="1" w:styleId="Tabletext">
    <w:name w:val="Table text"/>
    <w:basedOn w:val="Normal"/>
    <w:uiPriority w:val="11"/>
    <w:semiHidden/>
    <w:rsid w:val="00E907E5"/>
    <w:pPr>
      <w:spacing w:line="200" w:lineRule="atLeast"/>
    </w:pPr>
    <w:rPr>
      <w:rFonts w:ascii="Century Gothic" w:hAnsi="Century Gothic"/>
      <w:sz w:val="14"/>
      <w:lang w:val="en-US"/>
    </w:rPr>
  </w:style>
  <w:style w:type="paragraph" w:customStyle="1" w:styleId="TableHeading">
    <w:name w:val="Table Heading"/>
    <w:basedOn w:val="Tabletext"/>
    <w:uiPriority w:val="11"/>
    <w:semiHidden/>
    <w:rsid w:val="00863115"/>
    <w:rPr>
      <w:rFonts w:ascii="Arial Black" w:hAnsi="Arial Black"/>
    </w:rPr>
  </w:style>
  <w:style w:type="paragraph" w:customStyle="1" w:styleId="Tablenumbers">
    <w:name w:val="Table numbers"/>
    <w:basedOn w:val="TableHeading"/>
    <w:uiPriority w:val="11"/>
    <w:semiHidden/>
    <w:rsid w:val="001841C7"/>
    <w:pPr>
      <w:jc w:val="right"/>
    </w:pPr>
    <w:rPr>
      <w:b/>
    </w:rPr>
  </w:style>
  <w:style w:type="paragraph" w:customStyle="1" w:styleId="TableTotal">
    <w:name w:val="Table Total"/>
    <w:basedOn w:val="Tablenumbers"/>
    <w:uiPriority w:val="11"/>
    <w:semiHidden/>
    <w:rsid w:val="001841C7"/>
    <w:rPr>
      <w:b w:val="0"/>
    </w:rPr>
  </w:style>
  <w:style w:type="character" w:customStyle="1" w:styleId="Heading4Char">
    <w:name w:val="Heading 4 Char"/>
    <w:basedOn w:val="DefaultParagraphFont"/>
    <w:link w:val="Heading4"/>
    <w:uiPriority w:val="1"/>
    <w:rsid w:val="00AE2BE7"/>
    <w:rPr>
      <w:rFonts w:eastAsiaTheme="majorEastAsia" w:cstheme="majorBidi"/>
      <w:bCs/>
      <w:i/>
      <w:lang w:val="en-GB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1E5B05"/>
    <w:rPr>
      <w:rFonts w:eastAsiaTheme="majorEastAsia" w:cstheme="majorBidi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1E5B05"/>
    <w:rPr>
      <w:rFonts w:eastAsiaTheme="majorEastAsia" w:cstheme="majorBidi"/>
      <w:iCs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1E5B05"/>
    <w:rPr>
      <w:rFonts w:eastAsiaTheme="majorEastAsia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1E5B05"/>
    <w:rPr>
      <w:rFonts w:eastAsiaTheme="majorEastAsia" w:cstheme="majorBidi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1E5B05"/>
    <w:rPr>
      <w:rFonts w:eastAsiaTheme="majorEastAsia" w:cstheme="majorBidi"/>
      <w:iCs/>
      <w:color w:val="FFFF00" w:themeColor="text2"/>
      <w:sz w:val="28"/>
    </w:rPr>
  </w:style>
  <w:style w:type="paragraph" w:customStyle="1" w:styleId="Template">
    <w:name w:val="Template"/>
    <w:basedOn w:val="Normal"/>
    <w:uiPriority w:val="8"/>
    <w:semiHidden/>
    <w:rsid w:val="001841C7"/>
    <w:pPr>
      <w:contextualSpacing/>
    </w:pPr>
    <w:rPr>
      <w:rFonts w:eastAsia="Times New Roman" w:cs="Times New Roman"/>
      <w:noProof/>
      <w:sz w:val="16"/>
      <w:szCs w:val="24"/>
    </w:rPr>
  </w:style>
  <w:style w:type="paragraph" w:customStyle="1" w:styleId="Template-Overskrift">
    <w:name w:val="Template - Overskrift"/>
    <w:basedOn w:val="Template"/>
    <w:uiPriority w:val="8"/>
    <w:semiHidden/>
    <w:qFormat/>
    <w:rsid w:val="001841C7"/>
    <w:rPr>
      <w:b/>
    </w:rPr>
  </w:style>
  <w:style w:type="paragraph" w:customStyle="1" w:styleId="Letterheading">
    <w:name w:val="Letter heading"/>
    <w:basedOn w:val="Normal"/>
    <w:uiPriority w:val="2"/>
    <w:semiHidden/>
    <w:rsid w:val="001841C7"/>
    <w:pPr>
      <w:spacing w:after="720"/>
    </w:pPr>
    <w:rPr>
      <w:rFonts w:eastAsia="Times New Roman" w:cs="Times New Roman"/>
      <w:szCs w:val="24"/>
    </w:rPr>
  </w:style>
  <w:style w:type="table" w:styleId="TableGrid">
    <w:name w:val="Table Grid"/>
    <w:aliases w:val="CE Table"/>
    <w:basedOn w:val="TableNormal"/>
    <w:uiPriority w:val="59"/>
    <w:rsid w:val="001841C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odtager">
    <w:name w:val="Modtager"/>
    <w:basedOn w:val="Normal"/>
    <w:uiPriority w:val="5"/>
    <w:semiHidden/>
    <w:qFormat/>
    <w:rsid w:val="001841C7"/>
    <w:pPr>
      <w:spacing w:line="240" w:lineRule="exact"/>
    </w:pPr>
  </w:style>
  <w:style w:type="paragraph" w:customStyle="1" w:styleId="Page">
    <w:name w:val="Page"/>
    <w:basedOn w:val="Normal"/>
    <w:uiPriority w:val="11"/>
    <w:semiHidden/>
    <w:rsid w:val="001841C7"/>
    <w:pPr>
      <w:spacing w:line="180" w:lineRule="atLeast"/>
      <w:ind w:right="-1418"/>
      <w:jc w:val="right"/>
    </w:pPr>
    <w:rPr>
      <w:sz w:val="17"/>
    </w:rPr>
  </w:style>
  <w:style w:type="paragraph" w:customStyle="1" w:styleId="Ini">
    <w:name w:val="Ini"/>
    <w:basedOn w:val="Sags-nr"/>
    <w:uiPriority w:val="6"/>
    <w:semiHidden/>
    <w:qFormat/>
    <w:rsid w:val="001841C7"/>
    <w:pPr>
      <w:spacing w:before="1830"/>
    </w:pPr>
    <w:rPr>
      <w:caps/>
    </w:rPr>
  </w:style>
  <w:style w:type="paragraph" w:customStyle="1" w:styleId="Sags-nr">
    <w:name w:val="Sags-nr"/>
    <w:basedOn w:val="Normal"/>
    <w:uiPriority w:val="6"/>
    <w:semiHidden/>
    <w:qFormat/>
    <w:rsid w:val="001841C7"/>
    <w:pPr>
      <w:tabs>
        <w:tab w:val="left" w:pos="737"/>
      </w:tabs>
      <w:ind w:left="743"/>
      <w:contextualSpacing/>
    </w:pPr>
    <w:rPr>
      <w:rFonts w:eastAsia="Times New Roman" w:cs="Times New Roman"/>
      <w:noProof/>
      <w:sz w:val="16"/>
      <w:szCs w:val="24"/>
    </w:rPr>
  </w:style>
  <w:style w:type="paragraph" w:customStyle="1" w:styleId="Email">
    <w:name w:val="Email"/>
    <w:basedOn w:val="Template"/>
    <w:uiPriority w:val="6"/>
    <w:semiHidden/>
    <w:qFormat/>
    <w:rsid w:val="001841C7"/>
  </w:style>
  <w:style w:type="paragraph" w:customStyle="1" w:styleId="Template-Caps">
    <w:name w:val="Template - Caps"/>
    <w:basedOn w:val="Template"/>
    <w:uiPriority w:val="8"/>
    <w:semiHidden/>
    <w:qFormat/>
    <w:rsid w:val="001841C7"/>
    <w:rPr>
      <w:caps/>
    </w:rPr>
  </w:style>
  <w:style w:type="paragraph" w:customStyle="1" w:styleId="Template-TelefonTAB">
    <w:name w:val="Template - Telefon TAB"/>
    <w:basedOn w:val="Template"/>
    <w:uiPriority w:val="8"/>
    <w:semiHidden/>
    <w:qFormat/>
    <w:rsid w:val="001841C7"/>
  </w:style>
  <w:style w:type="paragraph" w:customStyle="1" w:styleId="Box-Text">
    <w:name w:val="Box - Text"/>
    <w:basedOn w:val="Normal"/>
    <w:uiPriority w:val="6"/>
    <w:rsid w:val="004252D1"/>
    <w:pPr>
      <w:keepNext/>
      <w:keepLines/>
      <w:spacing w:line="240" w:lineRule="atLeast"/>
      <w:contextualSpacing/>
    </w:pPr>
    <w:rPr>
      <w:rFonts w:ascii="Arial Black" w:hAnsi="Arial Black"/>
      <w:b/>
      <w:sz w:val="17"/>
    </w:rPr>
  </w:style>
  <w:style w:type="paragraph" w:customStyle="1" w:styleId="Source">
    <w:name w:val="Source"/>
    <w:basedOn w:val="Normal"/>
    <w:next w:val="Source2"/>
    <w:uiPriority w:val="6"/>
    <w:qFormat/>
    <w:rsid w:val="00114655"/>
    <w:pPr>
      <w:keepNext/>
      <w:keepLines/>
      <w:spacing w:before="170" w:line="200" w:lineRule="atLeast"/>
      <w:ind w:left="680" w:hanging="680"/>
    </w:pPr>
    <w:rPr>
      <w:rFonts w:ascii="Century Gothic" w:hAnsi="Century Gothic"/>
      <w:sz w:val="14"/>
    </w:rPr>
  </w:style>
  <w:style w:type="paragraph" w:customStyle="1" w:styleId="Insertpicture">
    <w:name w:val="Insert picture"/>
    <w:basedOn w:val="Normal"/>
    <w:uiPriority w:val="99"/>
    <w:qFormat/>
    <w:rsid w:val="00E73546"/>
    <w:pPr>
      <w:keepNext/>
      <w:keepLines/>
      <w:jc w:val="center"/>
    </w:pPr>
    <w:rPr>
      <w:rFonts w:ascii="Century Gothic" w:hAnsi="Century Gothic"/>
      <w:b/>
      <w:color w:val="FF0000"/>
    </w:rPr>
  </w:style>
  <w:style w:type="paragraph" w:customStyle="1" w:styleId="Heading-Title">
    <w:name w:val="Heading -Title"/>
    <w:basedOn w:val="Heading1"/>
    <w:link w:val="Heading-TitleChar"/>
    <w:uiPriority w:val="2"/>
    <w:semiHidden/>
    <w:rsid w:val="00EE2B10"/>
    <w:pPr>
      <w:numPr>
        <w:numId w:val="0"/>
      </w:numPr>
      <w:spacing w:line="420" w:lineRule="atLeast"/>
      <w:outlineLvl w:val="9"/>
    </w:pPr>
    <w:rPr>
      <w:b w:val="0"/>
      <w:spacing w:val="-20"/>
      <w:sz w:val="50"/>
    </w:rPr>
  </w:style>
  <w:style w:type="paragraph" w:customStyle="1" w:styleId="Clientname-Date">
    <w:name w:val="Client name -Date"/>
    <w:basedOn w:val="Normal"/>
    <w:uiPriority w:val="10"/>
    <w:semiHidden/>
    <w:rsid w:val="001841C7"/>
    <w:pPr>
      <w:spacing w:line="250" w:lineRule="exact"/>
      <w:ind w:right="567"/>
    </w:pPr>
  </w:style>
  <w:style w:type="character" w:customStyle="1" w:styleId="PinkColor">
    <w:name w:val="Pink Color"/>
    <w:basedOn w:val="DefaultParagraphFont"/>
    <w:uiPriority w:val="1"/>
    <w:semiHidden/>
    <w:qFormat/>
    <w:rsid w:val="001841C7"/>
    <w:rPr>
      <w:color w:val="FFFF00" w:themeColor="text2"/>
    </w:rPr>
  </w:style>
  <w:style w:type="paragraph" w:customStyle="1" w:styleId="Heading1-beforechapter1">
    <w:name w:val="Heading 1 - before chapter 1"/>
    <w:basedOn w:val="Heading1"/>
    <w:next w:val="Normal"/>
    <w:uiPriority w:val="5"/>
    <w:rsid w:val="009C2C93"/>
    <w:pPr>
      <w:spacing w:after="560"/>
    </w:pPr>
    <w:rPr>
      <w:b w:val="0"/>
    </w:rPr>
  </w:style>
  <w:style w:type="character" w:styleId="Hyperlink">
    <w:name w:val="Hyperlink"/>
    <w:basedOn w:val="DefaultParagraphFont"/>
    <w:uiPriority w:val="99"/>
    <w:semiHidden/>
    <w:rsid w:val="001841C7"/>
    <w:rPr>
      <w:color w:val="000000" w:themeColor="text1"/>
      <w:u w:val="single"/>
    </w:rPr>
  </w:style>
  <w:style w:type="paragraph" w:customStyle="1" w:styleId="Boxtext">
    <w:name w:val="Box text"/>
    <w:basedOn w:val="Normal"/>
    <w:uiPriority w:val="3"/>
    <w:rsid w:val="001841C7"/>
    <w:pPr>
      <w:keepNext/>
      <w:keepLines/>
      <w:spacing w:line="220" w:lineRule="atLeast"/>
      <w:ind w:left="454" w:right="454"/>
    </w:pPr>
    <w:rPr>
      <w:rFonts w:ascii="Verdana" w:hAnsi="Verdana"/>
      <w:sz w:val="16"/>
    </w:rPr>
  </w:style>
  <w:style w:type="paragraph" w:customStyle="1" w:styleId="Referencelist">
    <w:name w:val="Reference list"/>
    <w:basedOn w:val="Normal"/>
    <w:uiPriority w:val="59"/>
    <w:semiHidden/>
    <w:qFormat/>
    <w:rsid w:val="0017315C"/>
    <w:pPr>
      <w:spacing w:before="100"/>
      <w:ind w:left="3544" w:hanging="312"/>
    </w:pPr>
    <w:rPr>
      <w:rFonts w:ascii="Century Gothic" w:hAnsi="Century Gothic"/>
    </w:rPr>
  </w:style>
  <w:style w:type="paragraph" w:customStyle="1" w:styleId="Header-Styleref">
    <w:name w:val="Header - Styleref"/>
    <w:basedOn w:val="Header"/>
    <w:uiPriority w:val="2"/>
    <w:semiHidden/>
    <w:qFormat/>
    <w:rsid w:val="001841C7"/>
    <w:pPr>
      <w:ind w:right="4990"/>
    </w:pPr>
  </w:style>
  <w:style w:type="paragraph" w:customStyle="1" w:styleId="Appendix1">
    <w:name w:val="Appendix 1"/>
    <w:basedOn w:val="Normal"/>
    <w:next w:val="Normal"/>
    <w:uiPriority w:val="6"/>
    <w:semiHidden/>
    <w:qFormat/>
    <w:rsid w:val="001841C7"/>
    <w:pPr>
      <w:pageBreakBefore/>
      <w:numPr>
        <w:numId w:val="1"/>
      </w:numPr>
      <w:outlineLvl w:val="8"/>
    </w:pPr>
    <w:rPr>
      <w:color w:val="FFFF00" w:themeColor="text2"/>
      <w:sz w:val="28"/>
    </w:rPr>
  </w:style>
  <w:style w:type="paragraph" w:customStyle="1" w:styleId="Header-StylerefTOC">
    <w:name w:val="Header - Styleref TOC"/>
    <w:basedOn w:val="Header-Styleref"/>
    <w:uiPriority w:val="11"/>
    <w:semiHidden/>
    <w:qFormat/>
    <w:rsid w:val="001841C7"/>
    <w:pPr>
      <w:ind w:right="6407"/>
    </w:pPr>
  </w:style>
  <w:style w:type="paragraph" w:customStyle="1" w:styleId="Table">
    <w:name w:val="Table"/>
    <w:basedOn w:val="Normal"/>
    <w:uiPriority w:val="5"/>
    <w:qFormat/>
    <w:rsid w:val="001841C7"/>
    <w:pPr>
      <w:keepNext/>
      <w:keepLines/>
      <w:spacing w:line="240" w:lineRule="auto"/>
    </w:pPr>
    <w:rPr>
      <w:rFonts w:ascii="Verdana" w:eastAsia="Times New Roman" w:hAnsi="Verdana" w:cs="Arial"/>
      <w:color w:val="000000"/>
      <w:sz w:val="14"/>
      <w:szCs w:val="14"/>
    </w:rPr>
  </w:style>
  <w:style w:type="paragraph" w:customStyle="1" w:styleId="TableRight">
    <w:name w:val="Table Right"/>
    <w:basedOn w:val="Table"/>
    <w:uiPriority w:val="5"/>
    <w:qFormat/>
    <w:rsid w:val="001841C7"/>
    <w:pPr>
      <w:jc w:val="right"/>
    </w:pPr>
  </w:style>
  <w:style w:type="paragraph" w:customStyle="1" w:styleId="Source2">
    <w:name w:val="Source 2"/>
    <w:basedOn w:val="Source"/>
    <w:semiHidden/>
    <w:qFormat/>
    <w:rsid w:val="00114655"/>
    <w:pPr>
      <w:spacing w:before="0" w:after="260"/>
      <w:ind w:left="0" w:firstLine="0"/>
    </w:pPr>
  </w:style>
  <w:style w:type="paragraph" w:customStyle="1" w:styleId="Heading2-beforechapter1">
    <w:name w:val="Heading 2 - before chapter 1"/>
    <w:basedOn w:val="Heading2"/>
    <w:next w:val="Normal"/>
    <w:uiPriority w:val="5"/>
    <w:qFormat/>
    <w:rsid w:val="001841C7"/>
  </w:style>
  <w:style w:type="paragraph" w:customStyle="1" w:styleId="Heading3-beforechapter1">
    <w:name w:val="Heading 3 - before chapter 1"/>
    <w:basedOn w:val="Heading3"/>
    <w:next w:val="Normal"/>
    <w:uiPriority w:val="5"/>
    <w:qFormat/>
    <w:rsid w:val="0001283A"/>
    <w:pPr>
      <w:numPr>
        <w:ilvl w:val="0"/>
        <w:numId w:val="0"/>
      </w:numPr>
    </w:pPr>
    <w:rPr>
      <w:rFonts w:ascii="Century Gothic" w:hAnsi="Century Gothic"/>
      <w:sz w:val="24"/>
    </w:rPr>
  </w:style>
  <w:style w:type="paragraph" w:customStyle="1" w:styleId="Heading4-beforechapter1">
    <w:name w:val="Heading 4 - before chapter 1"/>
    <w:basedOn w:val="Heading4"/>
    <w:next w:val="Normal"/>
    <w:uiPriority w:val="2"/>
    <w:semiHidden/>
    <w:qFormat/>
    <w:rsid w:val="001841C7"/>
    <w:pPr>
      <w:numPr>
        <w:ilvl w:val="0"/>
      </w:numPr>
    </w:pPr>
  </w:style>
  <w:style w:type="paragraph" w:customStyle="1" w:styleId="ListNumberBox">
    <w:name w:val="List Number Box"/>
    <w:basedOn w:val="ListNumber"/>
    <w:uiPriority w:val="2"/>
    <w:qFormat/>
    <w:rsid w:val="00972057"/>
    <w:pPr>
      <w:numPr>
        <w:numId w:val="9"/>
      </w:numPr>
    </w:pPr>
    <w:rPr>
      <w:rFonts w:ascii="Verdana" w:hAnsi="Verdana"/>
      <w:sz w:val="16"/>
    </w:rPr>
  </w:style>
  <w:style w:type="character" w:styleId="FollowedHyperlink">
    <w:name w:val="FollowedHyperlink"/>
    <w:basedOn w:val="DefaultParagraphFont"/>
    <w:uiPriority w:val="11"/>
    <w:semiHidden/>
    <w:rsid w:val="001841C7"/>
    <w:rPr>
      <w:color w:val="00E4FF" w:themeColor="accent3"/>
      <w:u w:val="single"/>
    </w:rPr>
  </w:style>
  <w:style w:type="paragraph" w:customStyle="1" w:styleId="ListBulletBox">
    <w:name w:val="List Bullet Box"/>
    <w:basedOn w:val="ListBullet"/>
    <w:uiPriority w:val="2"/>
    <w:qFormat/>
    <w:rsid w:val="00972057"/>
    <w:pPr>
      <w:numPr>
        <w:numId w:val="8"/>
      </w:numPr>
    </w:pPr>
    <w:rPr>
      <w:rFonts w:ascii="Verdana" w:hAnsi="Verdana"/>
      <w:sz w:val="16"/>
      <w:szCs w:val="16"/>
    </w:rPr>
  </w:style>
  <w:style w:type="character" w:customStyle="1" w:styleId="Heading-TitleChar">
    <w:name w:val="Heading -Title Char"/>
    <w:basedOn w:val="Heading1Char"/>
    <w:link w:val="Heading-Title"/>
    <w:uiPriority w:val="2"/>
    <w:semiHidden/>
    <w:rsid w:val="00956140"/>
    <w:rPr>
      <w:rFonts w:ascii="Arial Black" w:eastAsiaTheme="majorEastAsia" w:hAnsi="Arial Black" w:cstheme="majorBidi"/>
      <w:b w:val="0"/>
      <w:bCs/>
      <w:caps/>
      <w:spacing w:val="-20"/>
      <w:sz w:val="50"/>
      <w:szCs w:val="28"/>
      <w:lang w:val="en-GB"/>
    </w:rPr>
  </w:style>
  <w:style w:type="paragraph" w:customStyle="1" w:styleId="Beforeboxtext">
    <w:name w:val="Before box text"/>
    <w:basedOn w:val="Normal"/>
    <w:next w:val="Normal"/>
    <w:uiPriority w:val="10"/>
    <w:qFormat/>
    <w:rsid w:val="00837DEA"/>
    <w:pPr>
      <w:spacing w:line="120" w:lineRule="exact"/>
      <w:jc w:val="both"/>
    </w:pPr>
    <w:rPr>
      <w:szCs w:val="18"/>
    </w:rPr>
  </w:style>
  <w:style w:type="paragraph" w:customStyle="1" w:styleId="Afterboxtext">
    <w:name w:val="After box text"/>
    <w:basedOn w:val="Normal"/>
    <w:next w:val="Normal"/>
    <w:uiPriority w:val="10"/>
    <w:qFormat/>
    <w:rsid w:val="00837DEA"/>
    <w:pPr>
      <w:spacing w:line="120" w:lineRule="exact"/>
      <w:jc w:val="both"/>
    </w:pPr>
    <w:rPr>
      <w:szCs w:val="18"/>
    </w:rPr>
  </w:style>
  <w:style w:type="paragraph" w:customStyle="1" w:styleId="QuoteSource">
    <w:name w:val="Quote Source"/>
    <w:basedOn w:val="Normal"/>
    <w:uiPriority w:val="3"/>
    <w:rsid w:val="00837DEA"/>
    <w:pPr>
      <w:keepNext/>
      <w:keepLines/>
      <w:spacing w:after="80" w:line="240" w:lineRule="atLeast"/>
      <w:ind w:left="113" w:right="454"/>
      <w:contextualSpacing/>
    </w:pPr>
    <w:rPr>
      <w:rFonts w:ascii="Verdana" w:hAnsi="Verdana"/>
      <w:sz w:val="14"/>
      <w:szCs w:val="18"/>
      <w:lang w:val="da-DK"/>
    </w:rPr>
  </w:style>
  <w:style w:type="paragraph" w:customStyle="1" w:styleId="QuoteSmall">
    <w:name w:val="Quote Small"/>
    <w:basedOn w:val="Quote"/>
    <w:uiPriority w:val="3"/>
    <w:rsid w:val="00FD0E3C"/>
    <w:pPr>
      <w:keepNext/>
      <w:keepLines/>
      <w:spacing w:before="480" w:after="210" w:line="320" w:lineRule="atLeast"/>
      <w:ind w:left="709" w:right="709"/>
      <w:contextualSpacing/>
      <w:jc w:val="both"/>
    </w:pPr>
    <w:rPr>
      <w:rFonts w:ascii="Century Gothic" w:hAnsi="Century Gothic"/>
      <w:i w:val="0"/>
      <w:color w:val="auto"/>
      <w:sz w:val="24"/>
      <w:szCs w:val="18"/>
      <w:lang w:val="da-DK"/>
    </w:rPr>
  </w:style>
  <w:style w:type="paragraph" w:customStyle="1" w:styleId="FactboxText">
    <w:name w:val="Factbox Text"/>
    <w:basedOn w:val="Normal"/>
    <w:uiPriority w:val="5"/>
    <w:rsid w:val="00104B2A"/>
    <w:pPr>
      <w:spacing w:before="240" w:after="240" w:line="240" w:lineRule="atLeast"/>
      <w:ind w:left="284" w:right="284"/>
      <w:contextualSpacing/>
    </w:pPr>
    <w:rPr>
      <w:rFonts w:ascii="Century Gothic" w:hAnsi="Century Gothic"/>
      <w:sz w:val="16"/>
      <w:szCs w:val="18"/>
    </w:rPr>
  </w:style>
  <w:style w:type="paragraph" w:customStyle="1" w:styleId="FactboxHeading">
    <w:name w:val="Factbox Heading"/>
    <w:basedOn w:val="FactboxText"/>
    <w:next w:val="FactboxText"/>
    <w:uiPriority w:val="5"/>
    <w:rsid w:val="00104B2A"/>
    <w:pPr>
      <w:keepNext/>
      <w:keepLines/>
      <w:spacing w:before="40" w:after="40"/>
      <w:ind w:left="113" w:right="113"/>
    </w:pPr>
    <w:rPr>
      <w:rFonts w:ascii="Arial Black" w:hAnsi="Arial Black"/>
      <w:sz w:val="17"/>
      <w:lang w:val="da-DK"/>
    </w:rPr>
  </w:style>
  <w:style w:type="paragraph" w:customStyle="1" w:styleId="FactboxSource">
    <w:name w:val="Factbox Source"/>
    <w:basedOn w:val="FactboxText"/>
    <w:uiPriority w:val="5"/>
    <w:rsid w:val="00104B2A"/>
    <w:pPr>
      <w:spacing w:before="0" w:after="120"/>
      <w:ind w:right="113"/>
    </w:pPr>
    <w:rPr>
      <w:sz w:val="14"/>
      <w:lang w:val="da-DK"/>
    </w:rPr>
  </w:style>
  <w:style w:type="paragraph" w:customStyle="1" w:styleId="FactboxBullet">
    <w:name w:val="Factbox Bullet"/>
    <w:basedOn w:val="FactboxText"/>
    <w:uiPriority w:val="5"/>
    <w:rsid w:val="00837DEA"/>
    <w:pPr>
      <w:numPr>
        <w:numId w:val="13"/>
      </w:numPr>
    </w:pPr>
  </w:style>
  <w:style w:type="paragraph" w:customStyle="1" w:styleId="Heading-Subheader">
    <w:name w:val="Heading -Subheader"/>
    <w:basedOn w:val="Heading-Title"/>
    <w:uiPriority w:val="1"/>
    <w:semiHidden/>
    <w:qFormat/>
    <w:rsid w:val="00F83461"/>
    <w:pPr>
      <w:spacing w:line="400" w:lineRule="atLeast"/>
    </w:pPr>
    <w:rPr>
      <w:rFonts w:ascii="Century Gothic" w:hAnsi="Century Gothic"/>
      <w:caps w:val="0"/>
      <w:sz w:val="32"/>
      <w:lang w:val="en-US"/>
    </w:rPr>
  </w:style>
  <w:style w:type="paragraph" w:customStyle="1" w:styleId="ClientDate">
    <w:name w:val="ClientDate"/>
    <w:basedOn w:val="Normal"/>
    <w:uiPriority w:val="2"/>
    <w:semiHidden/>
    <w:qFormat/>
    <w:rsid w:val="008D0156"/>
    <w:pPr>
      <w:spacing w:line="240" w:lineRule="atLeast"/>
    </w:pPr>
    <w:rPr>
      <w:rFonts w:ascii="Century Gothic" w:hAnsi="Century Gothic"/>
      <w:caps/>
      <w:sz w:val="20"/>
    </w:rPr>
  </w:style>
  <w:style w:type="paragraph" w:customStyle="1" w:styleId="Authors">
    <w:name w:val="Authors"/>
    <w:basedOn w:val="ClientDate"/>
    <w:uiPriority w:val="2"/>
    <w:semiHidden/>
    <w:qFormat/>
    <w:rsid w:val="00CC164D"/>
    <w:pPr>
      <w:framePr w:wrap="around" w:vAnchor="page" w:hAnchor="text" w:y="14913"/>
      <w:suppressOverlap/>
    </w:pPr>
    <w:rPr>
      <w:sz w:val="18"/>
    </w:rPr>
  </w:style>
  <w:style w:type="paragraph" w:customStyle="1" w:styleId="AuthorNames">
    <w:name w:val="AuthorNames"/>
    <w:basedOn w:val="Authors"/>
    <w:uiPriority w:val="2"/>
    <w:semiHidden/>
    <w:qFormat/>
    <w:rsid w:val="00CC164D"/>
    <w:pPr>
      <w:framePr w:wrap="around"/>
    </w:pPr>
    <w:rPr>
      <w:caps w:val="0"/>
    </w:rPr>
  </w:style>
  <w:style w:type="paragraph" w:customStyle="1" w:styleId="Figure-Unit">
    <w:name w:val="Figure - Unit"/>
    <w:basedOn w:val="Normal"/>
    <w:uiPriority w:val="2"/>
    <w:qFormat/>
    <w:rsid w:val="00E73546"/>
    <w:pPr>
      <w:spacing w:after="240"/>
    </w:pPr>
    <w:rPr>
      <w:rFonts w:ascii="Century Gothic" w:hAnsi="Century Gothic"/>
      <w:sz w:val="17"/>
    </w:rPr>
  </w:style>
  <w:style w:type="table" w:customStyle="1" w:styleId="CETableStyle">
    <w:name w:val="CE Table Style"/>
    <w:basedOn w:val="TableNormal"/>
    <w:uiPriority w:val="99"/>
    <w:rsid w:val="00765222"/>
    <w:pPr>
      <w:spacing w:line="240" w:lineRule="auto"/>
    </w:pPr>
    <w:rPr>
      <w:rFonts w:ascii="Century Gothic" w:hAnsi="Century Gothic"/>
      <w:sz w:val="14"/>
    </w:rPr>
    <w:tblPr>
      <w:tblStyleRowBandSize w:val="1"/>
      <w:tblStyleColBandSize w:val="1"/>
      <w:tblBorders>
        <w:insideH w:val="single" w:sz="6" w:space="0" w:color="FFFFFF" w:themeColor="background1"/>
      </w:tblBorders>
      <w:tblCellMar>
        <w:top w:w="57" w:type="dxa"/>
        <w:bottom w:w="57" w:type="dxa"/>
      </w:tblCellMar>
    </w:tblPr>
    <w:tcPr>
      <w:shd w:val="clear" w:color="auto" w:fill="E6E6E6" w:themeFill="background2"/>
    </w:tcPr>
    <w:tblStylePr w:type="firstRow">
      <w:rPr>
        <w:rFonts w:ascii="Arial Black" w:hAnsi="Arial Black"/>
        <w:b w:val="0"/>
        <w:caps/>
        <w:smallCaps w:val="0"/>
        <w:sz w:val="14"/>
      </w:rPr>
    </w:tblStylePr>
    <w:tblStylePr w:type="lastRow">
      <w:rPr>
        <w:rFonts w:ascii="Arial Black" w:hAnsi="Arial Black"/>
        <w:b w:val="0"/>
        <w:caps w:val="0"/>
        <w:smallCaps w:val="0"/>
        <w:sz w:val="14"/>
      </w:rPr>
    </w:tblStylePr>
    <w:tblStylePr w:type="firstCol">
      <w:pPr>
        <w:wordWrap/>
        <w:jc w:val="left"/>
      </w:pPr>
    </w:tblStylePr>
    <w:tblStylePr w:type="lastCol">
      <w:pPr>
        <w:wordWrap/>
        <w:jc w:val="right"/>
      </w:pPr>
    </w:tblStylePr>
    <w:tblStylePr w:type="band1Vert">
      <w:pPr>
        <w:wordWrap/>
        <w:jc w:val="center"/>
      </w:pPr>
    </w:tblStylePr>
    <w:tblStylePr w:type="band2Vert">
      <w:pPr>
        <w:wordWrap/>
        <w:jc w:val="center"/>
      </w:pPr>
    </w:tblStylePr>
    <w:tblStylePr w:type="band1Horz">
      <w:pPr>
        <w:wordWrap/>
        <w:jc w:val="center"/>
      </w:pPr>
    </w:tblStylePr>
    <w:tblStylePr w:type="band2Horz">
      <w:pPr>
        <w:wordWrap/>
        <w:jc w:val="center"/>
      </w:pPr>
    </w:tblStylePr>
  </w:style>
  <w:style w:type="numbering" w:customStyle="1" w:styleId="ReportHeadings">
    <w:name w:val="Report Headings"/>
    <w:uiPriority w:val="99"/>
    <w:rsid w:val="00D47C44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CE Blue 2016">
      <a:dk1>
        <a:sysClr val="windowText" lastClr="000000"/>
      </a:dk1>
      <a:lt1>
        <a:sysClr val="window" lastClr="FFFFFF"/>
      </a:lt1>
      <a:dk2>
        <a:srgbClr val="FFFF00"/>
      </a:dk2>
      <a:lt2>
        <a:srgbClr val="E6E6E6"/>
      </a:lt2>
      <a:accent1>
        <a:srgbClr val="2B5065"/>
      </a:accent1>
      <a:accent2>
        <a:srgbClr val="B0D0DC"/>
      </a:accent2>
      <a:accent3>
        <a:srgbClr val="00E4FF"/>
      </a:accent3>
      <a:accent4>
        <a:srgbClr val="016C98"/>
      </a:accent4>
      <a:accent5>
        <a:srgbClr val="7D7D7D"/>
      </a:accent5>
      <a:accent6>
        <a:srgbClr val="2A2A2A"/>
      </a:accent6>
      <a:hlink>
        <a:srgbClr val="545454"/>
      </a:hlink>
      <a:folHlink>
        <a:srgbClr val="A7A7A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446BEE-ADA9-457F-A46E-5E6206BD8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20191107 113944 Note without front page - EN.dotm</Template>
  <TotalTime>1</TotalTime>
  <Pages>1</Pages>
  <Words>54</Words>
  <Characters>257</Characters>
  <Application>Microsoft Office Word</Application>
  <DocSecurity>0</DocSecurity>
  <Lines>51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Asger Lunde</dc:creator>
  <cp:keywords/>
  <dc:description/>
  <cp:lastModifiedBy>Asger Lunde</cp:lastModifiedBy>
  <cp:revision>1</cp:revision>
  <cp:lastPrinted>2018-03-06T09:36:00Z</cp:lastPrinted>
  <dcterms:created xsi:type="dcterms:W3CDTF">2020-03-16T12:34:00Z</dcterms:created>
  <dcterms:modified xsi:type="dcterms:W3CDTF">2020-03-16T12:35:00Z</dcterms:modified>
</cp:coreProperties>
</file>